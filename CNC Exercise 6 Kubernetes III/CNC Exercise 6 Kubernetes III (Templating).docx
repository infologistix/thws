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BEB" w14:textId="77777777" w:rsidR="002F6F20" w:rsidRPr="00F440A4" w:rsidRDefault="002F6F20" w:rsidP="00686B3A">
      <w:pPr>
        <w:framePr w:w="2948" w:h="2411" w:hRule="exact" w:hSpace="680" w:wrap="around" w:vAnchor="page" w:hAnchor="text" w:x="7060" w:y="1169" w:anchorLock="1"/>
        <w:rPr>
          <w:rFonts w:cstheme="minorHAnsi"/>
          <w:color w:val="EC6608"/>
        </w:rPr>
      </w:pPr>
      <w:bookmarkStart w:id="0" w:name="_Hlk37232929"/>
      <w:r w:rsidRPr="00F440A4">
        <w:rPr>
          <w:rFonts w:cstheme="minorHAnsi"/>
          <w:color w:val="EC6608"/>
        </w:rPr>
        <w:t>Technical University</w:t>
      </w:r>
      <w:r w:rsidRPr="00F440A4">
        <w:rPr>
          <w:rFonts w:cstheme="minorHAnsi"/>
          <w:color w:val="EC6608"/>
        </w:rPr>
        <w:br/>
        <w:t>of Applied Sciences</w:t>
      </w:r>
      <w:r w:rsidRPr="00F440A4">
        <w:rPr>
          <w:rFonts w:cstheme="minorHAnsi"/>
          <w:color w:val="EC6608"/>
        </w:rPr>
        <w:br/>
        <w:t>Würzburg-Schweinfurt</w:t>
      </w:r>
    </w:p>
    <w:p w14:paraId="15457562" w14:textId="77777777" w:rsidR="002F6F20" w:rsidRPr="00F440A4" w:rsidRDefault="002F6F20" w:rsidP="00686B3A">
      <w:pPr>
        <w:framePr w:w="2948" w:h="2411" w:hRule="exact" w:hSpace="680" w:wrap="around" w:vAnchor="page" w:hAnchor="text" w:x="7060" w:y="1169" w:anchorLock="1"/>
        <w:rPr>
          <w:rFonts w:cstheme="minorHAnsi"/>
        </w:rPr>
      </w:pPr>
    </w:p>
    <w:p w14:paraId="0ECA505B" w14:textId="77777777" w:rsidR="00686B3A" w:rsidRPr="00F440A4" w:rsidRDefault="00686B3A" w:rsidP="00686B3A">
      <w:pPr>
        <w:pStyle w:val="InfoblockText"/>
        <w:framePr w:h="2411" w:hRule="exact" w:wrap="around"/>
        <w:rPr>
          <w:rFonts w:cstheme="minorHAnsi"/>
          <w:bCs/>
          <w:color w:val="EC6608" w:themeColor="accent1"/>
        </w:rPr>
      </w:pPr>
      <w:r w:rsidRPr="00F440A4">
        <w:rPr>
          <w:rFonts w:cstheme="minorHAnsi"/>
          <w:bCs/>
          <w:color w:val="EC6608" w:themeColor="accent1"/>
        </w:rPr>
        <w:t>Faculty of Computer Science and Business Information Systems</w:t>
      </w:r>
    </w:p>
    <w:p w14:paraId="2B6CA82E" w14:textId="63D957EE" w:rsidR="00EE0921" w:rsidRPr="00F440A4" w:rsidRDefault="00000000" w:rsidP="00686B3A">
      <w:pPr>
        <w:pStyle w:val="InfoblockText"/>
        <w:framePr w:h="2411" w:hRule="exact" w:wrap="around"/>
        <w:rPr>
          <w:rFonts w:cstheme="minorHAnsi"/>
        </w:rPr>
      </w:pPr>
      <w:sdt>
        <w:sdtPr>
          <w:rPr>
            <w:rFonts w:cstheme="minorHAnsi"/>
          </w:rPr>
          <w:alias w:val="Place"/>
          <w:tag w:val="Ort"/>
          <w:id w:val="581564032"/>
          <w:placeholder>
            <w:docPart w:val="C694DB81DB7148859EF3DA382B1F0FC3"/>
          </w:placeholder>
          <w:text w:multiLine="1"/>
        </w:sdtPr>
        <w:sdtContent>
          <w:r w:rsidR="00627D39" w:rsidRPr="00F440A4">
            <w:rPr>
              <w:rFonts w:cstheme="minorHAnsi"/>
            </w:rPr>
            <w:t>Würzburg</w:t>
          </w:r>
        </w:sdtContent>
      </w:sdt>
      <w:r w:rsidR="00627D39" w:rsidRPr="00F440A4">
        <w:rPr>
          <w:rFonts w:cstheme="minorHAnsi"/>
        </w:rPr>
        <w:t>, on</w:t>
      </w:r>
      <w:r w:rsidR="00627D39" w:rsidRPr="00F440A4">
        <w:rPr>
          <w:rFonts w:cstheme="minorHAnsi"/>
        </w:rPr>
        <w:br/>
      </w:r>
      <w:r w:rsidR="00A33D22">
        <w:rPr>
          <w:rFonts w:cstheme="minorHAnsi"/>
        </w:rPr>
        <w:t>1</w:t>
      </w:r>
      <w:r w:rsidR="00934177">
        <w:rPr>
          <w:rFonts w:cstheme="minorHAnsi"/>
        </w:rPr>
        <w:t>7</w:t>
      </w:r>
      <w:r w:rsidR="00686B3A" w:rsidRPr="00F440A4">
        <w:rPr>
          <w:rFonts w:cstheme="minorHAnsi"/>
        </w:rPr>
        <w:t>.0</w:t>
      </w:r>
      <w:r w:rsidR="00E80A2E">
        <w:rPr>
          <w:rFonts w:cstheme="minorHAnsi"/>
        </w:rPr>
        <w:t>5</w:t>
      </w:r>
      <w:r w:rsidR="00686B3A" w:rsidRPr="00F440A4">
        <w:rPr>
          <w:rFonts w:cstheme="minorHAnsi"/>
        </w:rPr>
        <w:t>.2023</w:t>
      </w:r>
    </w:p>
    <w:bookmarkEnd w:id="0"/>
    <w:p w14:paraId="62981FEB" w14:textId="48305AF9" w:rsidR="00F440A4" w:rsidRDefault="00F440A4" w:rsidP="00F440A4">
      <w:pPr>
        <w:pStyle w:val="berschrift1"/>
        <w:rPr>
          <w:rFonts w:asciiTheme="minorHAnsi" w:hAnsiTheme="minorHAnsi" w:cstheme="minorHAnsi"/>
          <w:lang w:val="en-US"/>
        </w:rPr>
      </w:pPr>
      <w:r w:rsidRPr="00F440A4">
        <w:rPr>
          <w:rFonts w:asciiTheme="minorHAnsi" w:hAnsiTheme="minorHAnsi" w:cstheme="minorHAnsi"/>
          <w:lang w:val="en-US"/>
        </w:rPr>
        <w:t>Cloud Native Computing</w:t>
      </w:r>
    </w:p>
    <w:p w14:paraId="60A89978" w14:textId="77777777" w:rsidR="00F440A4" w:rsidRPr="00F440A4" w:rsidRDefault="00F440A4" w:rsidP="00F440A4">
      <w:pPr>
        <w:rPr>
          <w:lang w:val="en-US"/>
        </w:rPr>
      </w:pPr>
    </w:p>
    <w:p w14:paraId="010D7123" w14:textId="28434FAA" w:rsidR="00F440A4" w:rsidRPr="00F440A4" w:rsidRDefault="00F440A4" w:rsidP="00F440A4">
      <w:pPr>
        <w:rPr>
          <w:rFonts w:cstheme="minorHAnsi"/>
          <w:b/>
          <w:bCs/>
          <w:szCs w:val="18"/>
          <w:lang w:val="en-US"/>
        </w:rPr>
      </w:pPr>
      <w:r w:rsidRPr="00F440A4">
        <w:rPr>
          <w:rFonts w:cstheme="minorHAnsi"/>
          <w:b/>
          <w:bCs/>
          <w:szCs w:val="18"/>
          <w:lang w:val="en-US"/>
        </w:rPr>
        <w:t>Exercise: Kubernetes</w:t>
      </w:r>
      <w:r w:rsidR="00934177">
        <w:rPr>
          <w:rFonts w:cstheme="minorHAnsi"/>
          <w:b/>
          <w:bCs/>
          <w:szCs w:val="18"/>
          <w:lang w:val="en-US"/>
        </w:rPr>
        <w:t xml:space="preserve"> Templating</w:t>
      </w:r>
    </w:p>
    <w:p w14:paraId="71516C4C" w14:textId="77777777" w:rsidR="00934177" w:rsidRPr="00934177" w:rsidRDefault="00934177" w:rsidP="00934177">
      <w:pPr>
        <w:rPr>
          <w:rFonts w:cstheme="minorHAnsi"/>
          <w:b/>
          <w:bCs/>
          <w:lang w:val="en-US"/>
        </w:rPr>
      </w:pPr>
    </w:p>
    <w:p w14:paraId="5BB487D5" w14:textId="77777777" w:rsidR="00934177" w:rsidRPr="00934177" w:rsidRDefault="00934177" w:rsidP="00934177">
      <w:pPr>
        <w:rPr>
          <w:rFonts w:cstheme="minorHAnsi"/>
          <w:b/>
          <w:bCs/>
          <w:szCs w:val="18"/>
          <w:lang w:val="en-US"/>
        </w:rPr>
      </w:pPr>
      <w:bookmarkStart w:id="1" w:name="_Hlk102840996"/>
      <w:proofErr w:type="spellStart"/>
      <w:r w:rsidRPr="00934177">
        <w:rPr>
          <w:rFonts w:cstheme="minorHAnsi"/>
          <w:b/>
          <w:bCs/>
          <w:szCs w:val="18"/>
          <w:lang w:val="en-US"/>
        </w:rPr>
        <w:t>Kustomize</w:t>
      </w:r>
      <w:bookmarkEnd w:id="1"/>
      <w:proofErr w:type="spellEnd"/>
    </w:p>
    <w:p w14:paraId="37CBE9B2" w14:textId="77777777" w:rsidR="00934177" w:rsidRPr="00934177" w:rsidRDefault="00934177" w:rsidP="00934177">
      <w:pPr>
        <w:rPr>
          <w:rFonts w:eastAsia="Times New Roman" w:cstheme="minorHAnsi"/>
          <w:b/>
          <w:bCs/>
          <w:sz w:val="22"/>
          <w:lang w:val="en-US"/>
        </w:rPr>
      </w:pPr>
    </w:p>
    <w:p w14:paraId="24D11A0C" w14:textId="77777777" w:rsidR="00934177" w:rsidRPr="00934177" w:rsidRDefault="00934177" w:rsidP="00934177">
      <w:pPr>
        <w:rPr>
          <w:rFonts w:cstheme="minorHAnsi"/>
          <w:lang w:val="en-US"/>
        </w:rPr>
      </w:pPr>
      <w:bookmarkStart w:id="2" w:name="_Hlk102841054"/>
      <w:r w:rsidRPr="00934177">
        <w:rPr>
          <w:rFonts w:eastAsia="Roboto Light" w:cstheme="minorHAnsi"/>
          <w:b/>
          <w:bCs/>
          <w:lang w:val="en-US"/>
        </w:rPr>
        <w:t>-- Recreate the cluster --</w:t>
      </w:r>
    </w:p>
    <w:bookmarkEnd w:id="2"/>
    <w:p w14:paraId="04E103AC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  <w:lang w:val="en-US"/>
        </w:rPr>
        <w:t>Create a folder name “</w:t>
      </w:r>
      <w:proofErr w:type="spellStart"/>
      <w:r w:rsidRPr="00934177">
        <w:rPr>
          <w:rFonts w:eastAsia="Roboto Light" w:cstheme="minorHAnsi"/>
          <w:lang w:val="en-US"/>
        </w:rPr>
        <w:t>kustomize</w:t>
      </w:r>
      <w:proofErr w:type="spellEnd"/>
      <w:r w:rsidRPr="00934177">
        <w:rPr>
          <w:rFonts w:eastAsia="Roboto Light" w:cstheme="minorHAnsi"/>
          <w:lang w:val="en-US"/>
        </w:rPr>
        <w:t>” in your exercise folder and create a folder named “base” inside.</w:t>
      </w:r>
    </w:p>
    <w:p w14:paraId="475691A2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</w:p>
    <w:p w14:paraId="5F1DDDE0" w14:textId="77777777" w:rsidR="00934177" w:rsidRPr="00934177" w:rsidRDefault="00934177" w:rsidP="00934177">
      <w:pPr>
        <w:ind w:left="360"/>
        <w:rPr>
          <w:rFonts w:eastAsia="Roboto Light" w:cstheme="minorHAnsi"/>
          <w:b/>
          <w:bCs/>
          <w:lang w:val="en-US"/>
        </w:rPr>
      </w:pPr>
      <w:proofErr w:type="spellStart"/>
      <w:r w:rsidRPr="00934177">
        <w:rPr>
          <w:rFonts w:cstheme="minorHAnsi"/>
          <w:b/>
          <w:bCs/>
          <w:lang w:val="en-US"/>
        </w:rPr>
        <w:t>mkdir</w:t>
      </w:r>
      <w:proofErr w:type="spellEnd"/>
      <w:r w:rsidRPr="00934177">
        <w:rPr>
          <w:rFonts w:cstheme="minorHAnsi"/>
          <w:b/>
          <w:bCs/>
          <w:lang w:val="en-US"/>
        </w:rPr>
        <w:t xml:space="preserve"> </w:t>
      </w:r>
      <w:proofErr w:type="spellStart"/>
      <w:r w:rsidRPr="00934177">
        <w:rPr>
          <w:rFonts w:cstheme="minorHAnsi"/>
          <w:b/>
          <w:bCs/>
          <w:lang w:val="en-US"/>
        </w:rPr>
        <w:t>kustomize</w:t>
      </w:r>
      <w:proofErr w:type="spellEnd"/>
    </w:p>
    <w:p w14:paraId="17D5B50A" w14:textId="77777777" w:rsidR="00934177" w:rsidRPr="00934177" w:rsidRDefault="00934177" w:rsidP="00934177">
      <w:pPr>
        <w:ind w:left="360"/>
        <w:rPr>
          <w:rFonts w:eastAsia="Times New Roman" w:cstheme="minorHAnsi"/>
          <w:b/>
          <w:bCs/>
          <w:lang w:val="en-US"/>
        </w:rPr>
      </w:pPr>
      <w:r w:rsidRPr="00934177">
        <w:rPr>
          <w:rFonts w:cstheme="minorHAnsi"/>
          <w:b/>
          <w:bCs/>
          <w:lang w:val="en-US"/>
        </w:rPr>
        <w:t xml:space="preserve">cd </w:t>
      </w:r>
      <w:proofErr w:type="spellStart"/>
      <w:r w:rsidRPr="00934177">
        <w:rPr>
          <w:rFonts w:cstheme="minorHAnsi"/>
          <w:b/>
          <w:bCs/>
          <w:lang w:val="en-US"/>
        </w:rPr>
        <w:t>kustomize</w:t>
      </w:r>
      <w:proofErr w:type="spellEnd"/>
    </w:p>
    <w:p w14:paraId="7C8F123A" w14:textId="77777777" w:rsidR="00934177" w:rsidRPr="00934177" w:rsidRDefault="00934177" w:rsidP="00934177">
      <w:pPr>
        <w:ind w:left="360"/>
        <w:rPr>
          <w:rFonts w:cstheme="minorHAnsi"/>
          <w:b/>
          <w:bCs/>
          <w:lang w:val="en-US"/>
        </w:rPr>
      </w:pPr>
      <w:proofErr w:type="spellStart"/>
      <w:r w:rsidRPr="00934177">
        <w:rPr>
          <w:rFonts w:cstheme="minorHAnsi"/>
          <w:b/>
          <w:bCs/>
          <w:lang w:val="en-US"/>
        </w:rPr>
        <w:t>mkdir</w:t>
      </w:r>
      <w:proofErr w:type="spellEnd"/>
      <w:r w:rsidRPr="00934177">
        <w:rPr>
          <w:rFonts w:cstheme="minorHAnsi"/>
          <w:b/>
          <w:bCs/>
          <w:lang w:val="en-US"/>
        </w:rPr>
        <w:t xml:space="preserve"> base</w:t>
      </w:r>
    </w:p>
    <w:p w14:paraId="17BB33DC" w14:textId="77777777" w:rsidR="00934177" w:rsidRPr="00934177" w:rsidRDefault="00934177" w:rsidP="00934177">
      <w:pPr>
        <w:ind w:left="360"/>
        <w:rPr>
          <w:rFonts w:cstheme="minorHAnsi"/>
          <w:b/>
          <w:bCs/>
          <w:lang w:val="en-US"/>
        </w:rPr>
      </w:pPr>
    </w:p>
    <w:p w14:paraId="03C12AE9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  <w:lang w:val="en-US"/>
        </w:rPr>
        <w:t>Create a YAML file named "nginx-</w:t>
      </w:r>
      <w:proofErr w:type="spellStart"/>
      <w:proofErr w:type="gramStart"/>
      <w:r w:rsidRPr="00934177">
        <w:rPr>
          <w:rFonts w:eastAsia="Roboto Light" w:cstheme="minorHAnsi"/>
          <w:lang w:val="en-US"/>
        </w:rPr>
        <w:t>deployment.yaml</w:t>
      </w:r>
      <w:proofErr w:type="spellEnd"/>
      <w:proofErr w:type="gramEnd"/>
      <w:r w:rsidRPr="00934177">
        <w:rPr>
          <w:rFonts w:eastAsia="Roboto Light" w:cstheme="minorHAnsi"/>
          <w:lang w:val="en-US"/>
        </w:rPr>
        <w:t>" and inside “base” folder that create the deployment using the following configuration.</w:t>
      </w:r>
    </w:p>
    <w:p w14:paraId="2497D1A9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</w:p>
    <w:p w14:paraId="6F530FE4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proofErr w:type="spellStart"/>
      <w:r w:rsidRPr="00934177">
        <w:rPr>
          <w:rFonts w:eastAsia="Consolas" w:cstheme="minorHAnsi"/>
          <w:b/>
          <w:bCs/>
          <w:lang w:val="en"/>
        </w:rPr>
        <w:t>apiVersion</w:t>
      </w:r>
      <w:proofErr w:type="spellEnd"/>
      <w:r w:rsidRPr="00934177">
        <w:rPr>
          <w:rFonts w:eastAsia="Consolas" w:cstheme="minorHAnsi"/>
          <w:b/>
          <w:bCs/>
          <w:lang w:val="en"/>
        </w:rPr>
        <w:t>: apps/v1</w:t>
      </w:r>
    </w:p>
    <w:p w14:paraId="60959350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kind: Deployment</w:t>
      </w:r>
    </w:p>
    <w:p w14:paraId="65415D12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metadata:</w:t>
      </w:r>
    </w:p>
    <w:p w14:paraId="179C62CB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name: nginx-deployment</w:t>
      </w:r>
    </w:p>
    <w:p w14:paraId="6586C4C2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labels:</w:t>
      </w:r>
    </w:p>
    <w:p w14:paraId="7E373D76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app: nginx-</w:t>
      </w:r>
      <w:proofErr w:type="spellStart"/>
      <w:r w:rsidRPr="00934177">
        <w:rPr>
          <w:rFonts w:eastAsia="Consolas" w:cstheme="minorHAnsi"/>
          <w:b/>
          <w:bCs/>
          <w:lang w:val="en"/>
        </w:rPr>
        <w:t>depl</w:t>
      </w:r>
      <w:proofErr w:type="spellEnd"/>
    </w:p>
    <w:p w14:paraId="283DC2CB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spec:</w:t>
      </w:r>
    </w:p>
    <w:p w14:paraId="6466A103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replicas: 3</w:t>
      </w:r>
    </w:p>
    <w:p w14:paraId="503BE3EE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selector:</w:t>
      </w:r>
    </w:p>
    <w:p w14:paraId="24A3F442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</w:t>
      </w:r>
      <w:proofErr w:type="spellStart"/>
      <w:r w:rsidRPr="00934177">
        <w:rPr>
          <w:rFonts w:eastAsia="Consolas" w:cstheme="minorHAnsi"/>
          <w:b/>
          <w:bCs/>
          <w:lang w:val="en"/>
        </w:rPr>
        <w:t>matchLabels</w:t>
      </w:r>
      <w:proofErr w:type="spellEnd"/>
      <w:r w:rsidRPr="00934177">
        <w:rPr>
          <w:rFonts w:eastAsia="Consolas" w:cstheme="minorHAnsi"/>
          <w:b/>
          <w:bCs/>
          <w:lang w:val="en"/>
        </w:rPr>
        <w:t>:</w:t>
      </w:r>
    </w:p>
    <w:p w14:paraId="40DE56CD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app: nginx-</w:t>
      </w:r>
      <w:proofErr w:type="spellStart"/>
      <w:r w:rsidRPr="00934177">
        <w:rPr>
          <w:rFonts w:eastAsia="Consolas" w:cstheme="minorHAnsi"/>
          <w:b/>
          <w:bCs/>
          <w:lang w:val="en"/>
        </w:rPr>
        <w:t>depl</w:t>
      </w:r>
      <w:proofErr w:type="spellEnd"/>
    </w:p>
    <w:p w14:paraId="2CB4D39C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template:</w:t>
      </w:r>
    </w:p>
    <w:p w14:paraId="3026D90C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metadata:</w:t>
      </w:r>
    </w:p>
    <w:p w14:paraId="5D615EE0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labels:</w:t>
      </w:r>
    </w:p>
    <w:p w14:paraId="7B819615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  app: nginx-</w:t>
      </w:r>
      <w:proofErr w:type="spellStart"/>
      <w:r w:rsidRPr="00934177">
        <w:rPr>
          <w:rFonts w:eastAsia="Consolas" w:cstheme="minorHAnsi"/>
          <w:b/>
          <w:bCs/>
          <w:lang w:val="en"/>
        </w:rPr>
        <w:t>depl</w:t>
      </w:r>
      <w:proofErr w:type="spellEnd"/>
    </w:p>
    <w:p w14:paraId="3567943F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spec:</w:t>
      </w:r>
    </w:p>
    <w:p w14:paraId="61AF0F06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containers:</w:t>
      </w:r>
    </w:p>
    <w:p w14:paraId="13E046BA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- name: nginx</w:t>
      </w:r>
    </w:p>
    <w:p w14:paraId="1E06167A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      image: nginx</w:t>
      </w:r>
    </w:p>
    <w:p w14:paraId="6A99160B" w14:textId="77777777" w:rsidR="00934177" w:rsidRDefault="00934177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3681EC6B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091481EE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2F597EAB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6CF32E7D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0F24BEE0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1F41BE39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717B92DE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1CE3A75C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3EB4F7E8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292C4F80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2F550972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0E245B70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2A872BF8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28B3EA47" w14:textId="77777777" w:rsidR="00814E31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4E573A7D" w14:textId="77777777" w:rsidR="00814E31" w:rsidRPr="00934177" w:rsidRDefault="00814E31" w:rsidP="00934177">
      <w:pPr>
        <w:spacing w:line="240" w:lineRule="exact"/>
        <w:rPr>
          <w:rFonts w:eastAsia="Consolas" w:cstheme="minorHAnsi"/>
          <w:b/>
          <w:bCs/>
          <w:lang w:val="en"/>
        </w:rPr>
      </w:pPr>
    </w:p>
    <w:p w14:paraId="0DEF8807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  <w:lang w:val="en-US"/>
        </w:rPr>
        <w:lastRenderedPageBreak/>
        <w:t>Create a YAML file named "nginx-</w:t>
      </w:r>
      <w:proofErr w:type="spellStart"/>
      <w:proofErr w:type="gramStart"/>
      <w:r w:rsidRPr="00934177">
        <w:rPr>
          <w:rFonts w:eastAsia="Roboto Light" w:cstheme="minorHAnsi"/>
          <w:lang w:val="en-US"/>
        </w:rPr>
        <w:t>svc.yaml</w:t>
      </w:r>
      <w:proofErr w:type="spellEnd"/>
      <w:proofErr w:type="gramEnd"/>
      <w:r w:rsidRPr="00934177">
        <w:rPr>
          <w:rFonts w:eastAsia="Roboto Light" w:cstheme="minorHAnsi"/>
          <w:lang w:val="en-US"/>
        </w:rPr>
        <w:t>" and inside “base” folder that create the service using the following configuration.</w:t>
      </w:r>
    </w:p>
    <w:p w14:paraId="39423AD4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b/>
          <w:bCs/>
          <w:lang w:val="en"/>
        </w:rPr>
      </w:pPr>
    </w:p>
    <w:p w14:paraId="3CD79907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proofErr w:type="spellStart"/>
      <w:r w:rsidRPr="00934177">
        <w:rPr>
          <w:rFonts w:eastAsia="Consolas" w:cstheme="minorHAnsi"/>
          <w:b/>
          <w:bCs/>
          <w:lang w:val="en"/>
        </w:rPr>
        <w:t>apiVersion</w:t>
      </w:r>
      <w:proofErr w:type="spellEnd"/>
      <w:r w:rsidRPr="00934177">
        <w:rPr>
          <w:rFonts w:eastAsia="Consolas" w:cstheme="minorHAnsi"/>
          <w:b/>
          <w:bCs/>
          <w:lang w:val="en"/>
        </w:rPr>
        <w:t>: v1</w:t>
      </w:r>
    </w:p>
    <w:p w14:paraId="36167C5B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>kind: Service</w:t>
      </w:r>
    </w:p>
    <w:p w14:paraId="17AD8E98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>metadata:</w:t>
      </w:r>
    </w:p>
    <w:p w14:paraId="78442765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labels:</w:t>
      </w:r>
    </w:p>
    <w:p w14:paraId="69A84726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  app: nginx-</w:t>
      </w:r>
      <w:proofErr w:type="spellStart"/>
      <w:r w:rsidRPr="00934177">
        <w:rPr>
          <w:rFonts w:eastAsia="Consolas" w:cstheme="minorHAnsi"/>
          <w:b/>
          <w:bCs/>
          <w:lang w:val="en"/>
        </w:rPr>
        <w:t>depl</w:t>
      </w:r>
      <w:proofErr w:type="spellEnd"/>
    </w:p>
    <w:p w14:paraId="77BE6793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name: nginx-svc</w:t>
      </w:r>
    </w:p>
    <w:p w14:paraId="5E986C62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>spec:</w:t>
      </w:r>
    </w:p>
    <w:p w14:paraId="1882E0B8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ports:</w:t>
      </w:r>
    </w:p>
    <w:p w14:paraId="6FF3A2A5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- port: 8080</w:t>
      </w:r>
    </w:p>
    <w:p w14:paraId="70B38FCC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  protocol: TCP</w:t>
      </w:r>
    </w:p>
    <w:p w14:paraId="33A068B1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  </w:t>
      </w:r>
      <w:proofErr w:type="spellStart"/>
      <w:r w:rsidRPr="00934177">
        <w:rPr>
          <w:rFonts w:eastAsia="Consolas" w:cstheme="minorHAnsi"/>
          <w:b/>
          <w:bCs/>
          <w:lang w:val="en"/>
        </w:rPr>
        <w:t>targetPort</w:t>
      </w:r>
      <w:proofErr w:type="spellEnd"/>
      <w:r w:rsidRPr="00934177">
        <w:rPr>
          <w:rFonts w:eastAsia="Consolas" w:cstheme="minorHAnsi"/>
          <w:b/>
          <w:bCs/>
          <w:lang w:val="en"/>
        </w:rPr>
        <w:t>: 80</w:t>
      </w:r>
    </w:p>
    <w:p w14:paraId="2BDD1137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selector:</w:t>
      </w:r>
    </w:p>
    <w:p w14:paraId="5AEA2653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  app: nginx-</w:t>
      </w:r>
      <w:proofErr w:type="spellStart"/>
      <w:r w:rsidRPr="00934177">
        <w:rPr>
          <w:rFonts w:eastAsia="Consolas" w:cstheme="minorHAnsi"/>
          <w:b/>
          <w:bCs/>
          <w:lang w:val="en"/>
        </w:rPr>
        <w:t>depl</w:t>
      </w:r>
      <w:proofErr w:type="spellEnd"/>
    </w:p>
    <w:p w14:paraId="63CD1298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"/>
        </w:rPr>
      </w:pPr>
      <w:r w:rsidRPr="00934177">
        <w:rPr>
          <w:rFonts w:eastAsia="Consolas" w:cstheme="minorHAnsi"/>
          <w:b/>
          <w:bCs/>
          <w:lang w:val="en"/>
        </w:rPr>
        <w:t xml:space="preserve">  type: </w:t>
      </w:r>
      <w:proofErr w:type="spellStart"/>
      <w:r w:rsidRPr="00934177">
        <w:rPr>
          <w:rFonts w:eastAsia="Consolas" w:cstheme="minorHAnsi"/>
          <w:b/>
          <w:bCs/>
          <w:lang w:val="en"/>
        </w:rPr>
        <w:t>ClusterIP</w:t>
      </w:r>
      <w:proofErr w:type="spellEnd"/>
    </w:p>
    <w:p w14:paraId="4D4F4642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b/>
          <w:bCs/>
          <w:lang w:val="en"/>
        </w:rPr>
      </w:pPr>
    </w:p>
    <w:p w14:paraId="7547212C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  <w:lang w:val="en-US"/>
        </w:rPr>
        <w:t xml:space="preserve">You can apply many YAML files with one command by use cd into folder contain YAML files and run this command. Apply every YAML files in the “base” </w:t>
      </w:r>
      <w:proofErr w:type="gramStart"/>
      <w:r w:rsidRPr="00934177">
        <w:rPr>
          <w:rFonts w:eastAsia="Roboto Light" w:cstheme="minorHAnsi"/>
          <w:lang w:val="en-US"/>
        </w:rPr>
        <w:t>folder</w:t>
      </w:r>
      <w:proofErr w:type="gramEnd"/>
    </w:p>
    <w:p w14:paraId="44D094F6" w14:textId="77777777" w:rsidR="00934177" w:rsidRPr="00934177" w:rsidRDefault="00934177" w:rsidP="00934177">
      <w:pPr>
        <w:ind w:left="360"/>
        <w:rPr>
          <w:rFonts w:eastAsia="Roboto Light" w:cstheme="minorHAnsi"/>
          <w:b/>
          <w:bCs/>
          <w:szCs w:val="24"/>
          <w:lang w:val="en"/>
        </w:rPr>
      </w:pPr>
      <w:proofErr w:type="spellStart"/>
      <w:r w:rsidRPr="00934177">
        <w:rPr>
          <w:rFonts w:eastAsia="Roboto Light" w:cstheme="minorHAnsi"/>
          <w:b/>
          <w:bCs/>
          <w:lang w:val="en"/>
        </w:rPr>
        <w:t>kubectl</w:t>
      </w:r>
      <w:proofErr w:type="spellEnd"/>
      <w:r w:rsidRPr="00934177">
        <w:rPr>
          <w:rFonts w:eastAsia="Roboto Light" w:cstheme="minorHAnsi"/>
          <w:b/>
          <w:bCs/>
          <w:lang w:val="en"/>
        </w:rPr>
        <w:t xml:space="preserve"> apply -</w:t>
      </w:r>
      <w:proofErr w:type="gramStart"/>
      <w:r w:rsidRPr="00934177">
        <w:rPr>
          <w:rFonts w:eastAsia="Roboto Light" w:cstheme="minorHAnsi"/>
          <w:b/>
          <w:bCs/>
          <w:lang w:val="en"/>
        </w:rPr>
        <w:t>f .</w:t>
      </w:r>
      <w:proofErr w:type="gramEnd"/>
    </w:p>
    <w:p w14:paraId="10EF8480" w14:textId="77777777" w:rsidR="00934177" w:rsidRPr="00934177" w:rsidRDefault="00934177" w:rsidP="00934177">
      <w:pPr>
        <w:ind w:left="360"/>
        <w:rPr>
          <w:rFonts w:eastAsia="Times New Roman" w:cstheme="minorHAnsi"/>
          <w:b/>
          <w:bCs/>
          <w:lang w:val="en"/>
        </w:rPr>
      </w:pPr>
      <w:proofErr w:type="spellStart"/>
      <w:r w:rsidRPr="00934177">
        <w:rPr>
          <w:rFonts w:eastAsia="Roboto Light" w:cstheme="minorHAnsi"/>
          <w:b/>
          <w:bCs/>
          <w:lang w:val="en"/>
        </w:rPr>
        <w:t>kubectl</w:t>
      </w:r>
      <w:proofErr w:type="spellEnd"/>
      <w:r w:rsidRPr="00934177">
        <w:rPr>
          <w:rFonts w:eastAsia="Roboto Light" w:cstheme="minorHAnsi"/>
          <w:b/>
          <w:bCs/>
          <w:lang w:val="en"/>
        </w:rPr>
        <w:t xml:space="preserve"> apply -f &lt;path-to-YAML-folder&gt;</w:t>
      </w:r>
    </w:p>
    <w:p w14:paraId="4FBAE1E4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t>You can also delete all instances created by these YAML files with the delete command.</w:t>
      </w:r>
    </w:p>
    <w:p w14:paraId="4F78B4EE" w14:textId="77777777" w:rsidR="00934177" w:rsidRPr="00934177" w:rsidRDefault="00934177" w:rsidP="00934177">
      <w:pPr>
        <w:ind w:left="360"/>
        <w:rPr>
          <w:rFonts w:eastAsia="Roboto Light" w:cstheme="minorHAnsi"/>
          <w:lang w:val="en-US"/>
        </w:rPr>
      </w:pPr>
      <w:proofErr w:type="spellStart"/>
      <w:r w:rsidRPr="00934177">
        <w:rPr>
          <w:rFonts w:cstheme="minorHAnsi"/>
          <w:b/>
          <w:bCs/>
          <w:lang w:val="en-US"/>
        </w:rPr>
        <w:t>kubectl</w:t>
      </w:r>
      <w:proofErr w:type="spellEnd"/>
      <w:r w:rsidRPr="00934177">
        <w:rPr>
          <w:rFonts w:cstheme="minorHAnsi"/>
          <w:b/>
          <w:bCs/>
          <w:lang w:val="en-US"/>
        </w:rPr>
        <w:t xml:space="preserve"> delete -</w:t>
      </w:r>
      <w:proofErr w:type="gramStart"/>
      <w:r w:rsidRPr="00934177">
        <w:rPr>
          <w:rFonts w:cstheme="minorHAnsi"/>
          <w:b/>
          <w:bCs/>
          <w:lang w:val="en-US"/>
        </w:rPr>
        <w:t>f .</w:t>
      </w:r>
      <w:proofErr w:type="gramEnd"/>
    </w:p>
    <w:p w14:paraId="64C1E4C7" w14:textId="77777777" w:rsidR="00934177" w:rsidRPr="00934177" w:rsidRDefault="00934177" w:rsidP="00934177">
      <w:pPr>
        <w:ind w:left="360"/>
        <w:rPr>
          <w:rFonts w:eastAsia="Times New Roman" w:cstheme="minorHAnsi"/>
          <w:lang w:val="en-US"/>
        </w:rPr>
      </w:pPr>
      <w:proofErr w:type="spellStart"/>
      <w:r w:rsidRPr="00934177">
        <w:rPr>
          <w:rFonts w:cstheme="minorHAnsi"/>
          <w:b/>
          <w:bCs/>
          <w:lang w:val="en-US"/>
        </w:rPr>
        <w:t>kubectl</w:t>
      </w:r>
      <w:proofErr w:type="spellEnd"/>
      <w:r w:rsidRPr="00934177">
        <w:rPr>
          <w:rFonts w:cstheme="minorHAnsi"/>
          <w:b/>
          <w:bCs/>
          <w:lang w:val="en-US"/>
        </w:rPr>
        <w:t xml:space="preserve"> delete -f &lt;path-to-YAML-folder&gt;</w:t>
      </w:r>
    </w:p>
    <w:p w14:paraId="7D7289B8" w14:textId="77777777" w:rsidR="00934177" w:rsidRPr="00934177" w:rsidRDefault="00934177" w:rsidP="00934177">
      <w:pPr>
        <w:rPr>
          <w:rFonts w:cstheme="minorHAnsi"/>
          <w:szCs w:val="24"/>
          <w:lang w:val="en-US"/>
        </w:rPr>
      </w:pPr>
    </w:p>
    <w:p w14:paraId="2E1A5979" w14:textId="77777777" w:rsidR="00934177" w:rsidRPr="00934177" w:rsidRDefault="00934177" w:rsidP="00934177">
      <w:pPr>
        <w:rPr>
          <w:rFonts w:cstheme="minorHAnsi"/>
          <w:i/>
          <w:iCs/>
          <w:lang w:val="en-US"/>
        </w:rPr>
      </w:pPr>
      <w:r w:rsidRPr="00934177">
        <w:rPr>
          <w:rFonts w:cstheme="minorHAnsi"/>
          <w:i/>
          <w:iCs/>
          <w:lang w:val="en-US"/>
        </w:rPr>
        <w:t>--Pause--</w:t>
      </w:r>
    </w:p>
    <w:p w14:paraId="43E733B9" w14:textId="77777777" w:rsidR="00934177" w:rsidRPr="00934177" w:rsidRDefault="00934177" w:rsidP="00934177">
      <w:pPr>
        <w:rPr>
          <w:rFonts w:cstheme="minorHAnsi"/>
          <w:szCs w:val="24"/>
          <w:lang w:val="en-US"/>
        </w:rPr>
      </w:pPr>
    </w:p>
    <w:p w14:paraId="17B825F6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t xml:space="preserve">You can apply all these YAML files using </w:t>
      </w:r>
      <w:proofErr w:type="spellStart"/>
      <w:r w:rsidRPr="00934177">
        <w:rPr>
          <w:rFonts w:cstheme="minorHAnsi"/>
          <w:lang w:val="en-US"/>
        </w:rPr>
        <w:t>Kustomize</w:t>
      </w:r>
      <w:proofErr w:type="spellEnd"/>
      <w:r w:rsidRPr="00934177">
        <w:rPr>
          <w:rFonts w:cstheme="minorHAnsi"/>
          <w:lang w:val="en-US"/>
        </w:rPr>
        <w:t xml:space="preserve">. Since </w:t>
      </w:r>
      <w:proofErr w:type="spellStart"/>
      <w:r w:rsidRPr="00934177">
        <w:rPr>
          <w:rFonts w:cstheme="minorHAnsi"/>
          <w:lang w:val="en-US"/>
        </w:rPr>
        <w:t>Kustomize</w:t>
      </w:r>
      <w:proofErr w:type="spellEnd"/>
      <w:r w:rsidRPr="00934177">
        <w:rPr>
          <w:rFonts w:cstheme="minorHAnsi"/>
          <w:lang w:val="en-US"/>
        </w:rPr>
        <w:t xml:space="preserve"> is Kubernetes native configuration management, you don’t need to install separate tool.</w:t>
      </w:r>
    </w:p>
    <w:p w14:paraId="0E951B79" w14:textId="77777777" w:rsidR="00934177" w:rsidRPr="00934177" w:rsidRDefault="00934177" w:rsidP="00934177">
      <w:pPr>
        <w:rPr>
          <w:rFonts w:cstheme="minorHAnsi"/>
          <w:lang w:val="en-US"/>
        </w:rPr>
      </w:pPr>
    </w:p>
    <w:p w14:paraId="094BA0EA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t xml:space="preserve">First create </w:t>
      </w:r>
      <w:proofErr w:type="spellStart"/>
      <w:proofErr w:type="gramStart"/>
      <w:r w:rsidRPr="00934177">
        <w:rPr>
          <w:rFonts w:cstheme="minorHAnsi"/>
          <w:lang w:val="en-US"/>
        </w:rPr>
        <w:t>kustomization.yaml</w:t>
      </w:r>
      <w:proofErr w:type="spellEnd"/>
      <w:proofErr w:type="gramEnd"/>
      <w:r w:rsidRPr="00934177">
        <w:rPr>
          <w:rFonts w:cstheme="minorHAnsi"/>
          <w:lang w:val="en-US"/>
        </w:rPr>
        <w:t xml:space="preserve"> in </w:t>
      </w:r>
      <w:r w:rsidRPr="00934177">
        <w:rPr>
          <w:rFonts w:cstheme="minorHAnsi"/>
          <w:b/>
          <w:bCs/>
          <w:lang w:val="en-US"/>
        </w:rPr>
        <w:t>base</w:t>
      </w:r>
      <w:r w:rsidRPr="00934177">
        <w:rPr>
          <w:rFonts w:cstheme="minorHAnsi"/>
          <w:lang w:val="en-US"/>
        </w:rPr>
        <w:t xml:space="preserve"> folder and add this configuration in.</w:t>
      </w:r>
    </w:p>
    <w:p w14:paraId="3568EE13" w14:textId="77777777" w:rsidR="00934177" w:rsidRPr="00934177" w:rsidRDefault="00934177" w:rsidP="00934177">
      <w:pPr>
        <w:ind w:left="360"/>
        <w:rPr>
          <w:rFonts w:eastAsia="Roboto Light" w:cstheme="minorHAnsi"/>
          <w:b/>
          <w:bCs/>
          <w:lang w:val="en-US"/>
        </w:rPr>
      </w:pPr>
      <w:r w:rsidRPr="00934177">
        <w:rPr>
          <w:rFonts w:cstheme="minorHAnsi"/>
          <w:b/>
          <w:bCs/>
          <w:lang w:val="en-US"/>
        </w:rPr>
        <w:t>resources:</w:t>
      </w:r>
    </w:p>
    <w:p w14:paraId="15822A2B" w14:textId="77777777" w:rsidR="00934177" w:rsidRPr="00934177" w:rsidRDefault="00934177" w:rsidP="00934177">
      <w:pPr>
        <w:ind w:left="360"/>
        <w:rPr>
          <w:rFonts w:eastAsia="Roboto Light" w:cstheme="minorHAnsi"/>
          <w:b/>
          <w:bCs/>
          <w:lang w:val="en-US"/>
        </w:rPr>
      </w:pPr>
      <w:r w:rsidRPr="00934177">
        <w:rPr>
          <w:rFonts w:cstheme="minorHAnsi"/>
          <w:b/>
          <w:bCs/>
          <w:lang w:val="en-US"/>
        </w:rPr>
        <w:t>- nginx-</w:t>
      </w:r>
      <w:proofErr w:type="spellStart"/>
      <w:proofErr w:type="gramStart"/>
      <w:r w:rsidRPr="00934177">
        <w:rPr>
          <w:rFonts w:cstheme="minorHAnsi"/>
          <w:b/>
          <w:bCs/>
          <w:lang w:val="en-US"/>
        </w:rPr>
        <w:t>deployment.yaml</w:t>
      </w:r>
      <w:proofErr w:type="spellEnd"/>
      <w:proofErr w:type="gramEnd"/>
    </w:p>
    <w:p w14:paraId="3D98703D" w14:textId="77777777" w:rsidR="00934177" w:rsidRPr="00934177" w:rsidRDefault="00934177" w:rsidP="00934177">
      <w:pPr>
        <w:ind w:left="360"/>
        <w:rPr>
          <w:rFonts w:eastAsia="Roboto Light" w:cstheme="minorHAnsi"/>
          <w:b/>
          <w:bCs/>
          <w:lang w:val="en-US"/>
        </w:rPr>
      </w:pPr>
      <w:r w:rsidRPr="00934177">
        <w:rPr>
          <w:rFonts w:cstheme="minorHAnsi"/>
          <w:b/>
          <w:bCs/>
          <w:lang w:val="en-US"/>
        </w:rPr>
        <w:t>- nginx-</w:t>
      </w:r>
      <w:proofErr w:type="spellStart"/>
      <w:proofErr w:type="gramStart"/>
      <w:r w:rsidRPr="00934177">
        <w:rPr>
          <w:rFonts w:cstheme="minorHAnsi"/>
          <w:b/>
          <w:bCs/>
          <w:lang w:val="en-US"/>
        </w:rPr>
        <w:t>svc.yaml</w:t>
      </w:r>
      <w:proofErr w:type="spellEnd"/>
      <w:proofErr w:type="gramEnd"/>
    </w:p>
    <w:p w14:paraId="1C16ABFB" w14:textId="77777777" w:rsidR="00934177" w:rsidRPr="00934177" w:rsidRDefault="00934177" w:rsidP="00934177">
      <w:pPr>
        <w:rPr>
          <w:rFonts w:eastAsia="Times New Roman" w:cstheme="minorHAnsi"/>
          <w:b/>
          <w:bCs/>
          <w:lang w:val="en-US"/>
        </w:rPr>
      </w:pPr>
    </w:p>
    <w:p w14:paraId="2CD06B2A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t xml:space="preserve">The folder structure should look like </w:t>
      </w:r>
      <w:proofErr w:type="gramStart"/>
      <w:r w:rsidRPr="00934177">
        <w:rPr>
          <w:rFonts w:cstheme="minorHAnsi"/>
          <w:lang w:val="en-US"/>
        </w:rPr>
        <w:t>this</w:t>
      </w:r>
      <w:proofErr w:type="gramEnd"/>
    </w:p>
    <w:p w14:paraId="52ABFFD3" w14:textId="6A6469BD" w:rsidR="00934177" w:rsidRPr="00934177" w:rsidRDefault="00934177" w:rsidP="00934177">
      <w:pPr>
        <w:rPr>
          <w:rFonts w:cstheme="minorHAnsi"/>
          <w:szCs w:val="24"/>
          <w:lang w:val="de-DE"/>
        </w:rPr>
      </w:pPr>
      <w:r w:rsidRPr="00934177">
        <w:rPr>
          <w:rFonts w:cstheme="minorHAnsi"/>
          <w:noProof/>
        </w:rPr>
        <w:drawing>
          <wp:inline distT="0" distB="0" distL="0" distR="0" wp14:anchorId="77E4F158" wp14:editId="63F9349D">
            <wp:extent cx="2314575" cy="857250"/>
            <wp:effectExtent l="0" t="0" r="9525" b="0"/>
            <wp:docPr id="81898914" name="Grafik 3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8914" name="Grafik 3" descr="Ein Bild, das Text, Schrif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2C21" w14:textId="77777777" w:rsidR="00934177" w:rsidRPr="00934177" w:rsidRDefault="00934177" w:rsidP="00934177">
      <w:pPr>
        <w:rPr>
          <w:rFonts w:cstheme="minorHAnsi"/>
        </w:rPr>
      </w:pPr>
    </w:p>
    <w:p w14:paraId="3BE3A5BC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t xml:space="preserve">To apply YAML files using </w:t>
      </w:r>
      <w:proofErr w:type="spellStart"/>
      <w:r w:rsidRPr="00934177">
        <w:rPr>
          <w:rFonts w:cstheme="minorHAnsi"/>
        </w:rPr>
        <w:t>kustomize</w:t>
      </w:r>
      <w:proofErr w:type="spellEnd"/>
      <w:r w:rsidRPr="00934177">
        <w:rPr>
          <w:rFonts w:cstheme="minorHAnsi"/>
        </w:rPr>
        <w:t xml:space="preserve">, cd to </w:t>
      </w:r>
      <w:r w:rsidRPr="00934177">
        <w:rPr>
          <w:rFonts w:cstheme="minorHAnsi"/>
          <w:b/>
          <w:bCs/>
        </w:rPr>
        <w:t>base</w:t>
      </w:r>
      <w:r w:rsidRPr="00934177">
        <w:rPr>
          <w:rFonts w:cstheme="minorHAnsi"/>
        </w:rPr>
        <w:t xml:space="preserve"> folder and run this </w:t>
      </w:r>
      <w:proofErr w:type="gramStart"/>
      <w:r w:rsidRPr="00934177">
        <w:rPr>
          <w:rFonts w:cstheme="minorHAnsi"/>
        </w:rPr>
        <w:t>command</w:t>
      </w:r>
      <w:proofErr w:type="gramEnd"/>
    </w:p>
    <w:p w14:paraId="2759FC88" w14:textId="77777777" w:rsidR="00934177" w:rsidRPr="00934177" w:rsidRDefault="00934177" w:rsidP="00934177">
      <w:pPr>
        <w:ind w:left="360"/>
        <w:rPr>
          <w:rFonts w:eastAsia="Roboto Light" w:cstheme="minorHAnsi"/>
        </w:rPr>
      </w:pPr>
      <w:proofErr w:type="spellStart"/>
      <w:r w:rsidRPr="00934177">
        <w:rPr>
          <w:rFonts w:cstheme="minorHAnsi"/>
          <w:b/>
          <w:bCs/>
        </w:rPr>
        <w:t>kubectl</w:t>
      </w:r>
      <w:proofErr w:type="spellEnd"/>
      <w:r w:rsidRPr="00934177">
        <w:rPr>
          <w:rFonts w:cstheme="minorHAnsi"/>
          <w:b/>
          <w:bCs/>
        </w:rPr>
        <w:t xml:space="preserve"> apply -</w:t>
      </w:r>
      <w:proofErr w:type="gramStart"/>
      <w:r w:rsidRPr="00934177">
        <w:rPr>
          <w:rFonts w:cstheme="minorHAnsi"/>
          <w:b/>
          <w:bCs/>
        </w:rPr>
        <w:t>k .</w:t>
      </w:r>
      <w:proofErr w:type="gramEnd"/>
    </w:p>
    <w:p w14:paraId="4239C213" w14:textId="119A4E87" w:rsidR="00934177" w:rsidRPr="00934177" w:rsidRDefault="00934177" w:rsidP="00934177">
      <w:pPr>
        <w:spacing w:line="256" w:lineRule="auto"/>
        <w:rPr>
          <w:rFonts w:eastAsia="Times New Roman" w:cstheme="minorHAnsi"/>
        </w:rPr>
      </w:pPr>
      <w:r w:rsidRPr="00934177">
        <w:rPr>
          <w:rFonts w:cstheme="minorHAnsi"/>
        </w:rPr>
        <w:t>You can also delete all insta</w:t>
      </w:r>
      <w:r w:rsidR="00540875">
        <w:rPr>
          <w:rFonts w:cstheme="minorHAnsi"/>
        </w:rPr>
        <w:t>n</w:t>
      </w:r>
      <w:r w:rsidRPr="00934177">
        <w:rPr>
          <w:rFonts w:cstheme="minorHAnsi"/>
        </w:rPr>
        <w:t xml:space="preserve">ces created by </w:t>
      </w:r>
      <w:proofErr w:type="spellStart"/>
      <w:proofErr w:type="gramStart"/>
      <w:r w:rsidRPr="00934177">
        <w:rPr>
          <w:rFonts w:cstheme="minorHAnsi"/>
        </w:rPr>
        <w:t>kustomization.yaml</w:t>
      </w:r>
      <w:proofErr w:type="spellEnd"/>
      <w:proofErr w:type="gramEnd"/>
      <w:r w:rsidRPr="00934177">
        <w:rPr>
          <w:rFonts w:cstheme="minorHAnsi"/>
        </w:rPr>
        <w:t xml:space="preserve"> using this command</w:t>
      </w:r>
    </w:p>
    <w:p w14:paraId="3CD7367C" w14:textId="77777777" w:rsidR="00934177" w:rsidRPr="00934177" w:rsidRDefault="00934177" w:rsidP="00934177">
      <w:pPr>
        <w:ind w:left="360"/>
        <w:rPr>
          <w:rFonts w:eastAsia="Roboto Light" w:cstheme="minorHAnsi"/>
        </w:rPr>
      </w:pPr>
      <w:proofErr w:type="spellStart"/>
      <w:r w:rsidRPr="00934177">
        <w:rPr>
          <w:rFonts w:cstheme="minorHAnsi"/>
          <w:b/>
          <w:bCs/>
        </w:rPr>
        <w:t>kubectl</w:t>
      </w:r>
      <w:proofErr w:type="spellEnd"/>
      <w:r w:rsidRPr="00934177">
        <w:rPr>
          <w:rFonts w:cstheme="minorHAnsi"/>
          <w:b/>
          <w:bCs/>
        </w:rPr>
        <w:t xml:space="preserve"> delete -</w:t>
      </w:r>
      <w:proofErr w:type="gramStart"/>
      <w:r w:rsidRPr="00934177">
        <w:rPr>
          <w:rFonts w:cstheme="minorHAnsi"/>
          <w:b/>
          <w:bCs/>
        </w:rPr>
        <w:t>k .</w:t>
      </w:r>
      <w:proofErr w:type="gramEnd"/>
    </w:p>
    <w:p w14:paraId="2751F5E2" w14:textId="77777777" w:rsidR="00934177" w:rsidRPr="00934177" w:rsidRDefault="00934177" w:rsidP="00934177">
      <w:pPr>
        <w:rPr>
          <w:rFonts w:eastAsia="Times New Roman" w:cstheme="minorHAnsi"/>
        </w:rPr>
      </w:pPr>
      <w:r w:rsidRPr="00934177">
        <w:rPr>
          <w:rFonts w:cstheme="minorHAnsi"/>
        </w:rPr>
        <w:t xml:space="preserve">If we want to apply another version of YAML files, we need to put the values we want to </w:t>
      </w:r>
      <w:proofErr w:type="gramStart"/>
      <w:r w:rsidRPr="00934177">
        <w:rPr>
          <w:rFonts w:cstheme="minorHAnsi"/>
        </w:rPr>
        <w:t>injected</w:t>
      </w:r>
      <w:proofErr w:type="gramEnd"/>
      <w:r w:rsidRPr="00934177">
        <w:rPr>
          <w:rFonts w:cstheme="minorHAnsi"/>
        </w:rPr>
        <w:t xml:space="preserve"> in YAML file in </w:t>
      </w:r>
      <w:r w:rsidRPr="00934177">
        <w:rPr>
          <w:rFonts w:cstheme="minorHAnsi"/>
          <w:b/>
          <w:bCs/>
        </w:rPr>
        <w:t>overlay</w:t>
      </w:r>
      <w:r w:rsidRPr="00934177">
        <w:rPr>
          <w:rFonts w:cstheme="minorHAnsi"/>
        </w:rPr>
        <w:t xml:space="preserve"> folder.</w:t>
      </w:r>
    </w:p>
    <w:p w14:paraId="0E52B9D8" w14:textId="77777777" w:rsidR="00934177" w:rsidRDefault="00934177" w:rsidP="00934177">
      <w:pPr>
        <w:rPr>
          <w:rFonts w:cstheme="minorHAnsi"/>
        </w:rPr>
      </w:pPr>
    </w:p>
    <w:p w14:paraId="54B9CB63" w14:textId="77777777" w:rsidR="00814E31" w:rsidRPr="00934177" w:rsidRDefault="00814E31" w:rsidP="00934177">
      <w:pPr>
        <w:rPr>
          <w:rFonts w:cstheme="minorHAnsi"/>
        </w:rPr>
      </w:pPr>
    </w:p>
    <w:p w14:paraId="16B045AC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lastRenderedPageBreak/>
        <w:t xml:space="preserve">Create an overlay folder under </w:t>
      </w:r>
      <w:proofErr w:type="spellStart"/>
      <w:r w:rsidRPr="00934177">
        <w:rPr>
          <w:rFonts w:cstheme="minorHAnsi"/>
        </w:rPr>
        <w:t>kustomize</w:t>
      </w:r>
      <w:proofErr w:type="spellEnd"/>
      <w:r w:rsidRPr="00934177">
        <w:rPr>
          <w:rFonts w:cstheme="minorHAnsi"/>
        </w:rPr>
        <w:t xml:space="preserve"> </w:t>
      </w:r>
      <w:proofErr w:type="gramStart"/>
      <w:r w:rsidRPr="00934177">
        <w:rPr>
          <w:rFonts w:cstheme="minorHAnsi"/>
        </w:rPr>
        <w:t>folder</w:t>
      </w:r>
      <w:proofErr w:type="gramEnd"/>
    </w:p>
    <w:p w14:paraId="036DA5CA" w14:textId="2AE3EEA5" w:rsidR="00934177" w:rsidRPr="00934177" w:rsidRDefault="00934177" w:rsidP="00934177">
      <w:pPr>
        <w:rPr>
          <w:rFonts w:cstheme="minorHAnsi"/>
          <w:szCs w:val="24"/>
        </w:rPr>
      </w:pPr>
      <w:r w:rsidRPr="00934177">
        <w:rPr>
          <w:rFonts w:cstheme="minorHAnsi"/>
          <w:noProof/>
        </w:rPr>
        <w:drawing>
          <wp:inline distT="0" distB="0" distL="0" distR="0" wp14:anchorId="250BC304" wp14:editId="6043FA3D">
            <wp:extent cx="1828800" cy="1295400"/>
            <wp:effectExtent l="0" t="0" r="0" b="0"/>
            <wp:docPr id="1465735167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5167" name="Grafik 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E2BE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t>Create “nginx-deployment-v</w:t>
      </w:r>
      <w:proofErr w:type="gramStart"/>
      <w:r w:rsidRPr="00934177">
        <w:rPr>
          <w:rFonts w:cstheme="minorHAnsi"/>
        </w:rPr>
        <w:t>2.yaml</w:t>
      </w:r>
      <w:proofErr w:type="gramEnd"/>
      <w:r w:rsidRPr="00934177">
        <w:rPr>
          <w:rFonts w:cstheme="minorHAnsi"/>
        </w:rPr>
        <w:t>” YAML file with this configuration. This include the name of deployment and values which will be injected into base configuration.</w:t>
      </w:r>
    </w:p>
    <w:p w14:paraId="18705AE2" w14:textId="77777777" w:rsidR="00934177" w:rsidRPr="00934177" w:rsidRDefault="00934177" w:rsidP="00934177">
      <w:pPr>
        <w:rPr>
          <w:rFonts w:cstheme="minorHAnsi"/>
          <w:b/>
          <w:bCs/>
          <w:lang w:val="en-US"/>
        </w:rPr>
      </w:pPr>
    </w:p>
    <w:p w14:paraId="295B4AFF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proofErr w:type="spellStart"/>
      <w:r w:rsidRPr="00934177">
        <w:rPr>
          <w:rFonts w:eastAsia="Consolas" w:cstheme="minorHAnsi"/>
          <w:b/>
          <w:bCs/>
          <w:lang w:val="en"/>
        </w:rPr>
        <w:t>apiVersion</w:t>
      </w:r>
      <w:proofErr w:type="spellEnd"/>
      <w:r w:rsidRPr="00934177">
        <w:rPr>
          <w:rFonts w:eastAsia="Consolas" w:cstheme="minorHAnsi"/>
          <w:b/>
          <w:bCs/>
          <w:lang w:val="en"/>
        </w:rPr>
        <w:t>: apps/v1</w:t>
      </w:r>
    </w:p>
    <w:p w14:paraId="2E58E9A3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kind: Deployment</w:t>
      </w:r>
    </w:p>
    <w:p w14:paraId="2407D341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metadata:</w:t>
      </w:r>
    </w:p>
    <w:p w14:paraId="5B403190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name: nginx-deployment</w:t>
      </w:r>
    </w:p>
    <w:p w14:paraId="48BA500E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>spec:</w:t>
      </w:r>
    </w:p>
    <w:p w14:paraId="2E9E14C2" w14:textId="77777777" w:rsidR="00934177" w:rsidRPr="00934177" w:rsidRDefault="00934177" w:rsidP="00934177">
      <w:pPr>
        <w:spacing w:line="240" w:lineRule="exact"/>
        <w:rPr>
          <w:rFonts w:eastAsia="Consolas" w:cstheme="minorHAnsi"/>
          <w:lang w:val="en-US"/>
        </w:rPr>
      </w:pPr>
      <w:r w:rsidRPr="00934177">
        <w:rPr>
          <w:rFonts w:eastAsia="Consolas" w:cstheme="minorHAnsi"/>
          <w:b/>
          <w:bCs/>
          <w:lang w:val="en"/>
        </w:rPr>
        <w:t xml:space="preserve">  replicas: 10</w:t>
      </w:r>
    </w:p>
    <w:p w14:paraId="018F30FE" w14:textId="77777777" w:rsidR="00934177" w:rsidRPr="00934177" w:rsidRDefault="00934177" w:rsidP="00934177">
      <w:pPr>
        <w:spacing w:line="240" w:lineRule="exact"/>
        <w:rPr>
          <w:rFonts w:eastAsia="Times New Roman" w:cstheme="minorHAnsi"/>
          <w:lang w:val="en-US"/>
        </w:rPr>
      </w:pPr>
    </w:p>
    <w:p w14:paraId="6D5743EE" w14:textId="77777777" w:rsidR="00934177" w:rsidRPr="00934177" w:rsidRDefault="00934177" w:rsidP="00934177">
      <w:pPr>
        <w:spacing w:line="240" w:lineRule="exact"/>
        <w:rPr>
          <w:rFonts w:cstheme="minorHAnsi"/>
        </w:rPr>
      </w:pPr>
      <w:r w:rsidRPr="00934177">
        <w:rPr>
          <w:rFonts w:cstheme="minorHAnsi"/>
        </w:rPr>
        <w:t xml:space="preserve">Create another </w:t>
      </w:r>
      <w:proofErr w:type="spellStart"/>
      <w:proofErr w:type="gramStart"/>
      <w:r w:rsidRPr="00934177">
        <w:rPr>
          <w:rFonts w:cstheme="minorHAnsi"/>
        </w:rPr>
        <w:t>kustomization.yaml</w:t>
      </w:r>
      <w:proofErr w:type="spellEnd"/>
      <w:proofErr w:type="gramEnd"/>
      <w:r w:rsidRPr="00934177">
        <w:rPr>
          <w:rFonts w:cstheme="minorHAnsi"/>
        </w:rPr>
        <w:t xml:space="preserve"> in overlay folder with this content</w:t>
      </w:r>
    </w:p>
    <w:p w14:paraId="47D6027D" w14:textId="77777777" w:rsidR="00934177" w:rsidRPr="00934177" w:rsidRDefault="00934177" w:rsidP="00934177">
      <w:pPr>
        <w:spacing w:line="240" w:lineRule="exact"/>
        <w:rPr>
          <w:rFonts w:cstheme="minorHAnsi"/>
        </w:rPr>
      </w:pPr>
    </w:p>
    <w:p w14:paraId="782A528B" w14:textId="77777777" w:rsidR="00934177" w:rsidRPr="00934177" w:rsidRDefault="00934177" w:rsidP="00934177">
      <w:pPr>
        <w:spacing w:line="285" w:lineRule="exact"/>
        <w:rPr>
          <w:rFonts w:eastAsia="Consolas" w:cstheme="minorHAnsi"/>
          <w:b/>
          <w:bCs/>
        </w:rPr>
      </w:pPr>
      <w:r w:rsidRPr="00934177">
        <w:rPr>
          <w:rFonts w:eastAsia="Consolas" w:cstheme="minorHAnsi"/>
          <w:b/>
          <w:bCs/>
        </w:rPr>
        <w:t>bases:</w:t>
      </w:r>
    </w:p>
    <w:p w14:paraId="0AAD963C" w14:textId="77777777" w:rsidR="00934177" w:rsidRPr="00934177" w:rsidRDefault="00934177" w:rsidP="00934177">
      <w:pPr>
        <w:spacing w:line="285" w:lineRule="exact"/>
        <w:rPr>
          <w:rFonts w:eastAsia="Consolas" w:cstheme="minorHAnsi"/>
          <w:b/>
          <w:bCs/>
        </w:rPr>
      </w:pPr>
      <w:r w:rsidRPr="00934177">
        <w:rPr>
          <w:rFonts w:eastAsia="Consolas" w:cstheme="minorHAnsi"/>
          <w:b/>
          <w:bCs/>
        </w:rPr>
        <w:t xml:space="preserve">  -</w:t>
      </w:r>
      <w:proofErr w:type="gramStart"/>
      <w:r w:rsidRPr="00934177">
        <w:rPr>
          <w:rFonts w:eastAsia="Consolas" w:cstheme="minorHAnsi"/>
          <w:b/>
          <w:bCs/>
        </w:rPr>
        <w:t xml:space="preserve"> ..</w:t>
      </w:r>
      <w:proofErr w:type="gramEnd"/>
      <w:r w:rsidRPr="00934177">
        <w:rPr>
          <w:rFonts w:eastAsia="Consolas" w:cstheme="minorHAnsi"/>
          <w:b/>
          <w:bCs/>
        </w:rPr>
        <w:t>/base</w:t>
      </w:r>
    </w:p>
    <w:p w14:paraId="40693977" w14:textId="77777777" w:rsidR="00934177" w:rsidRPr="00934177" w:rsidRDefault="00934177" w:rsidP="00934177">
      <w:pPr>
        <w:spacing w:line="285" w:lineRule="exact"/>
        <w:rPr>
          <w:rFonts w:eastAsia="Consolas" w:cstheme="minorHAnsi"/>
          <w:b/>
          <w:bCs/>
        </w:rPr>
      </w:pPr>
      <w:r w:rsidRPr="00934177">
        <w:rPr>
          <w:rFonts w:eastAsia="Consolas" w:cstheme="minorHAnsi"/>
          <w:b/>
          <w:bCs/>
        </w:rPr>
        <w:t>patches:</w:t>
      </w:r>
    </w:p>
    <w:p w14:paraId="1FCE5084" w14:textId="77777777" w:rsidR="00934177" w:rsidRPr="00934177" w:rsidRDefault="00934177" w:rsidP="00934177">
      <w:pPr>
        <w:spacing w:line="285" w:lineRule="exact"/>
        <w:rPr>
          <w:rFonts w:eastAsia="Consolas" w:cstheme="minorHAnsi"/>
          <w:b/>
          <w:bCs/>
        </w:rPr>
      </w:pPr>
      <w:r w:rsidRPr="00934177">
        <w:rPr>
          <w:rFonts w:eastAsia="Consolas" w:cstheme="minorHAnsi"/>
          <w:b/>
          <w:bCs/>
        </w:rPr>
        <w:t xml:space="preserve">  - nginx-deployment-v</w:t>
      </w:r>
      <w:proofErr w:type="gramStart"/>
      <w:r w:rsidRPr="00934177">
        <w:rPr>
          <w:rFonts w:eastAsia="Consolas" w:cstheme="minorHAnsi"/>
          <w:b/>
          <w:bCs/>
        </w:rPr>
        <w:t>2.yaml</w:t>
      </w:r>
      <w:proofErr w:type="gramEnd"/>
    </w:p>
    <w:p w14:paraId="48F399F7" w14:textId="77777777" w:rsidR="00934177" w:rsidRPr="00934177" w:rsidRDefault="00934177" w:rsidP="00934177">
      <w:pPr>
        <w:spacing w:line="285" w:lineRule="exact"/>
        <w:rPr>
          <w:rFonts w:eastAsia="Times New Roman" w:cstheme="minorHAnsi"/>
          <w:b/>
          <w:bCs/>
        </w:rPr>
      </w:pPr>
    </w:p>
    <w:p w14:paraId="4466738B" w14:textId="77777777" w:rsidR="00934177" w:rsidRPr="00934177" w:rsidRDefault="00934177" w:rsidP="00934177">
      <w:pPr>
        <w:spacing w:line="285" w:lineRule="exact"/>
        <w:rPr>
          <w:rFonts w:cstheme="minorHAnsi"/>
        </w:rPr>
      </w:pPr>
      <w:r w:rsidRPr="00934177">
        <w:rPr>
          <w:rFonts w:cstheme="minorHAnsi"/>
        </w:rPr>
        <w:t xml:space="preserve">Cd in to </w:t>
      </w:r>
      <w:r w:rsidRPr="00934177">
        <w:rPr>
          <w:rFonts w:cstheme="minorHAnsi"/>
          <w:b/>
          <w:bCs/>
        </w:rPr>
        <w:t>overla</w:t>
      </w:r>
      <w:r w:rsidRPr="00934177">
        <w:rPr>
          <w:rFonts w:cstheme="minorHAnsi"/>
        </w:rPr>
        <w:t xml:space="preserve">y folder and run this command to apply all YAML files in base folder with values injected from YAML files in overlay folder using </w:t>
      </w:r>
      <w:proofErr w:type="spellStart"/>
      <w:proofErr w:type="gramStart"/>
      <w:r w:rsidRPr="00934177">
        <w:rPr>
          <w:rFonts w:cstheme="minorHAnsi"/>
        </w:rPr>
        <w:t>kustomize</w:t>
      </w:r>
      <w:proofErr w:type="spellEnd"/>
      <w:proofErr w:type="gramEnd"/>
    </w:p>
    <w:p w14:paraId="296B7B08" w14:textId="77777777" w:rsidR="00934177" w:rsidRPr="00934177" w:rsidRDefault="00934177" w:rsidP="00934177">
      <w:pPr>
        <w:spacing w:line="285" w:lineRule="exact"/>
        <w:rPr>
          <w:rFonts w:cstheme="minorHAnsi"/>
        </w:rPr>
      </w:pPr>
    </w:p>
    <w:p w14:paraId="1B5BAC16" w14:textId="77777777" w:rsidR="00934177" w:rsidRPr="00934177" w:rsidRDefault="00934177" w:rsidP="00934177">
      <w:pPr>
        <w:spacing w:line="285" w:lineRule="exact"/>
        <w:ind w:left="360"/>
        <w:rPr>
          <w:rFonts w:eastAsia="Roboto Light" w:cstheme="minorHAnsi"/>
          <w:b/>
          <w:bCs/>
        </w:rPr>
      </w:pPr>
      <w:proofErr w:type="spellStart"/>
      <w:r w:rsidRPr="00934177">
        <w:rPr>
          <w:rFonts w:cstheme="minorHAnsi"/>
          <w:b/>
          <w:bCs/>
        </w:rPr>
        <w:t>kubectl</w:t>
      </w:r>
      <w:proofErr w:type="spellEnd"/>
      <w:r w:rsidRPr="00934177">
        <w:rPr>
          <w:rFonts w:cstheme="minorHAnsi"/>
          <w:b/>
          <w:bCs/>
        </w:rPr>
        <w:t xml:space="preserve"> apply -</w:t>
      </w:r>
      <w:proofErr w:type="gramStart"/>
      <w:r w:rsidRPr="00934177">
        <w:rPr>
          <w:rFonts w:cstheme="minorHAnsi"/>
          <w:b/>
          <w:bCs/>
        </w:rPr>
        <w:t>k .</w:t>
      </w:r>
      <w:proofErr w:type="gramEnd"/>
    </w:p>
    <w:p w14:paraId="26E59B17" w14:textId="77777777" w:rsidR="00934177" w:rsidRPr="00934177" w:rsidRDefault="00934177" w:rsidP="00934177">
      <w:pPr>
        <w:spacing w:line="285" w:lineRule="exact"/>
        <w:rPr>
          <w:rFonts w:eastAsia="Times New Roman" w:cstheme="minorHAnsi"/>
          <w:b/>
          <w:bCs/>
        </w:rPr>
      </w:pPr>
    </w:p>
    <w:p w14:paraId="517B85B0" w14:textId="77777777" w:rsidR="00934177" w:rsidRPr="00934177" w:rsidRDefault="00934177" w:rsidP="00934177">
      <w:pPr>
        <w:spacing w:line="285" w:lineRule="exact"/>
        <w:rPr>
          <w:rFonts w:cstheme="minorHAnsi"/>
        </w:rPr>
      </w:pPr>
      <w:r w:rsidRPr="00934177">
        <w:rPr>
          <w:rFonts w:cstheme="minorHAnsi"/>
        </w:rPr>
        <w:t xml:space="preserve">Delete the instances created by </w:t>
      </w:r>
      <w:proofErr w:type="spellStart"/>
      <w:r w:rsidRPr="00934177">
        <w:rPr>
          <w:rFonts w:cstheme="minorHAnsi"/>
        </w:rPr>
        <w:t>kustomize</w:t>
      </w:r>
      <w:proofErr w:type="spellEnd"/>
      <w:r w:rsidRPr="00934177">
        <w:rPr>
          <w:rFonts w:cstheme="minorHAnsi"/>
        </w:rPr>
        <w:t xml:space="preserve"> by running this </w:t>
      </w:r>
      <w:proofErr w:type="gramStart"/>
      <w:r w:rsidRPr="00934177">
        <w:rPr>
          <w:rFonts w:cstheme="minorHAnsi"/>
        </w:rPr>
        <w:t>command</w:t>
      </w:r>
      <w:proofErr w:type="gramEnd"/>
    </w:p>
    <w:p w14:paraId="0AC4A3F5" w14:textId="77777777" w:rsidR="00934177" w:rsidRPr="00934177" w:rsidRDefault="00934177" w:rsidP="00934177">
      <w:pPr>
        <w:spacing w:line="285" w:lineRule="exact"/>
        <w:rPr>
          <w:rFonts w:cstheme="minorHAnsi"/>
        </w:rPr>
      </w:pPr>
    </w:p>
    <w:p w14:paraId="34D29A83" w14:textId="77777777" w:rsidR="00934177" w:rsidRPr="00934177" w:rsidRDefault="00934177" w:rsidP="00934177">
      <w:pPr>
        <w:spacing w:line="285" w:lineRule="exact"/>
        <w:ind w:left="360"/>
        <w:rPr>
          <w:rFonts w:eastAsia="Roboto Light" w:cstheme="minorHAnsi"/>
          <w:b/>
          <w:bCs/>
          <w:szCs w:val="24"/>
        </w:rPr>
      </w:pPr>
      <w:proofErr w:type="spellStart"/>
      <w:r w:rsidRPr="00934177">
        <w:rPr>
          <w:rFonts w:cstheme="minorHAnsi"/>
          <w:b/>
          <w:bCs/>
        </w:rPr>
        <w:t>kubectl</w:t>
      </w:r>
      <w:proofErr w:type="spellEnd"/>
      <w:r w:rsidRPr="00934177">
        <w:rPr>
          <w:rFonts w:cstheme="minorHAnsi"/>
          <w:b/>
          <w:bCs/>
        </w:rPr>
        <w:t xml:space="preserve"> delete -</w:t>
      </w:r>
      <w:proofErr w:type="gramStart"/>
      <w:r w:rsidRPr="00934177">
        <w:rPr>
          <w:rFonts w:cstheme="minorHAnsi"/>
          <w:b/>
          <w:bCs/>
        </w:rPr>
        <w:t>k .</w:t>
      </w:r>
      <w:proofErr w:type="gramEnd"/>
    </w:p>
    <w:p w14:paraId="0E7E6963" w14:textId="77777777" w:rsidR="00934177" w:rsidRPr="00934177" w:rsidRDefault="00934177" w:rsidP="00934177">
      <w:pPr>
        <w:spacing w:line="285" w:lineRule="exact"/>
        <w:ind w:left="360"/>
        <w:rPr>
          <w:rFonts w:eastAsia="Times New Roman" w:cstheme="minorHAnsi"/>
          <w:b/>
          <w:bCs/>
        </w:rPr>
      </w:pPr>
    </w:p>
    <w:p w14:paraId="229DAD9E" w14:textId="77777777" w:rsidR="00934177" w:rsidRPr="00934177" w:rsidRDefault="00934177" w:rsidP="00934177">
      <w:pPr>
        <w:rPr>
          <w:rFonts w:cstheme="minorHAnsi"/>
          <w:i/>
          <w:iCs/>
          <w:lang w:val="en-US"/>
        </w:rPr>
      </w:pPr>
      <w:r w:rsidRPr="00934177">
        <w:rPr>
          <w:rFonts w:cstheme="minorHAnsi"/>
          <w:i/>
          <w:iCs/>
          <w:lang w:val="en-US"/>
        </w:rPr>
        <w:t>--Pause--</w:t>
      </w:r>
    </w:p>
    <w:p w14:paraId="161A5826" w14:textId="77777777" w:rsidR="00934177" w:rsidRPr="00934177" w:rsidRDefault="00934177" w:rsidP="00934177">
      <w:pPr>
        <w:spacing w:line="285" w:lineRule="exact"/>
        <w:rPr>
          <w:rFonts w:cstheme="minorHAnsi"/>
          <w:b/>
          <w:bCs/>
          <w:lang w:val="en-US"/>
        </w:rPr>
      </w:pPr>
    </w:p>
    <w:p w14:paraId="0BB463CD" w14:textId="77777777" w:rsidR="00934177" w:rsidRPr="00934177" w:rsidRDefault="00934177" w:rsidP="00934177">
      <w:pPr>
        <w:rPr>
          <w:rFonts w:eastAsia="Roboto Light" w:cstheme="minorHAnsi"/>
          <w:b/>
          <w:bCs/>
          <w:sz w:val="40"/>
          <w:szCs w:val="40"/>
          <w:lang w:val="en-US"/>
        </w:rPr>
      </w:pPr>
      <w:r w:rsidRPr="00F25AF8">
        <w:rPr>
          <w:rFonts w:cstheme="minorHAnsi"/>
          <w:b/>
          <w:bCs/>
          <w:szCs w:val="18"/>
          <w:lang w:val="en-US"/>
        </w:rPr>
        <w:t>Helm</w:t>
      </w:r>
    </w:p>
    <w:p w14:paraId="22657994" w14:textId="77777777" w:rsidR="00934177" w:rsidRPr="00934177" w:rsidRDefault="00934177" w:rsidP="00934177">
      <w:pPr>
        <w:rPr>
          <w:rFonts w:eastAsia="Times New Roman" w:cstheme="minorHAnsi"/>
          <w:b/>
          <w:bCs/>
          <w:sz w:val="22"/>
          <w:lang w:val="en-US"/>
        </w:rPr>
      </w:pPr>
    </w:p>
    <w:p w14:paraId="29F5EEE5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eastAsia="Roboto Light" w:cstheme="minorHAnsi"/>
          <w:b/>
          <w:bCs/>
          <w:lang w:val="en-US"/>
        </w:rPr>
        <w:t>-- Recreate the cluster --</w:t>
      </w:r>
    </w:p>
    <w:p w14:paraId="5ADA8FA5" w14:textId="77777777" w:rsidR="00934177" w:rsidRPr="00934177" w:rsidRDefault="00934177" w:rsidP="00934177">
      <w:pPr>
        <w:spacing w:line="285" w:lineRule="exact"/>
        <w:rPr>
          <w:rFonts w:cstheme="minorHAnsi"/>
          <w:szCs w:val="24"/>
          <w:lang w:val="en-US"/>
        </w:rPr>
      </w:pPr>
      <w:r w:rsidRPr="00934177">
        <w:rPr>
          <w:rFonts w:eastAsia="Roboto Light" w:cstheme="minorHAnsi"/>
          <w:lang w:val="en-US"/>
        </w:rPr>
        <w:t xml:space="preserve">Since Helm is a separate templating tool, we need to install helm command first. Use this </w:t>
      </w:r>
      <w:proofErr w:type="gramStart"/>
      <w:r w:rsidRPr="00934177">
        <w:rPr>
          <w:rFonts w:eastAsia="Roboto Light" w:cstheme="minorHAnsi"/>
          <w:lang w:val="en-US"/>
        </w:rPr>
        <w:t>link</w:t>
      </w:r>
      <w:proofErr w:type="gramEnd"/>
    </w:p>
    <w:p w14:paraId="0DC59F96" w14:textId="77777777" w:rsidR="00934177" w:rsidRPr="00934177" w:rsidRDefault="00934177" w:rsidP="00934177">
      <w:pPr>
        <w:spacing w:line="285" w:lineRule="exact"/>
        <w:rPr>
          <w:rFonts w:cstheme="minorHAnsi"/>
          <w:lang w:val="en-US"/>
        </w:rPr>
      </w:pPr>
    </w:p>
    <w:p w14:paraId="7187ED85" w14:textId="77777777" w:rsidR="00934177" w:rsidRPr="00934177" w:rsidRDefault="00934177" w:rsidP="00934177">
      <w:pPr>
        <w:spacing w:line="285" w:lineRule="exact"/>
        <w:rPr>
          <w:rFonts w:cstheme="minorHAnsi"/>
          <w:lang w:val="en-US"/>
        </w:rPr>
      </w:pPr>
      <w:r w:rsidRPr="00934177">
        <w:rPr>
          <w:rFonts w:cstheme="minorHAnsi"/>
          <w:b/>
          <w:bCs/>
          <w:lang w:val="en-US"/>
        </w:rPr>
        <w:t>https://</w:t>
      </w:r>
      <w:proofErr w:type="spellStart"/>
      <w:r w:rsidRPr="00934177">
        <w:rPr>
          <w:rFonts w:cstheme="minorHAnsi"/>
          <w:b/>
          <w:bCs/>
          <w:lang w:val="en-US"/>
        </w:rPr>
        <w:t>helm.sh</w:t>
      </w:r>
      <w:proofErr w:type="spellEnd"/>
      <w:r w:rsidRPr="00934177">
        <w:rPr>
          <w:rFonts w:cstheme="minorHAnsi"/>
          <w:b/>
          <w:bCs/>
          <w:lang w:val="en-US"/>
        </w:rPr>
        <w:t>/docs/intro/install/</w:t>
      </w:r>
    </w:p>
    <w:p w14:paraId="06AFF1B8" w14:textId="77777777" w:rsidR="00934177" w:rsidRDefault="00934177" w:rsidP="00934177">
      <w:pPr>
        <w:spacing w:line="285" w:lineRule="exact"/>
        <w:rPr>
          <w:rFonts w:cstheme="minorHAnsi"/>
          <w:szCs w:val="24"/>
          <w:lang w:val="en-US"/>
        </w:rPr>
      </w:pPr>
    </w:p>
    <w:p w14:paraId="355E2D3C" w14:textId="77777777" w:rsidR="00814E31" w:rsidRDefault="00814E31" w:rsidP="00934177">
      <w:pPr>
        <w:spacing w:line="285" w:lineRule="exact"/>
        <w:rPr>
          <w:rFonts w:cstheme="minorHAnsi"/>
          <w:szCs w:val="24"/>
          <w:lang w:val="en-US"/>
        </w:rPr>
      </w:pPr>
    </w:p>
    <w:p w14:paraId="2EBBCAD3" w14:textId="77777777" w:rsidR="00814E31" w:rsidRDefault="00814E31" w:rsidP="00934177">
      <w:pPr>
        <w:spacing w:line="285" w:lineRule="exact"/>
        <w:rPr>
          <w:rFonts w:cstheme="minorHAnsi"/>
          <w:szCs w:val="24"/>
          <w:lang w:val="en-US"/>
        </w:rPr>
      </w:pPr>
    </w:p>
    <w:p w14:paraId="1B0A9ABB" w14:textId="77777777" w:rsidR="00814E31" w:rsidRDefault="00814E31" w:rsidP="00934177">
      <w:pPr>
        <w:spacing w:line="285" w:lineRule="exact"/>
        <w:rPr>
          <w:rFonts w:cstheme="minorHAnsi"/>
          <w:szCs w:val="24"/>
          <w:lang w:val="en-US"/>
        </w:rPr>
      </w:pPr>
    </w:p>
    <w:p w14:paraId="7AD29C42" w14:textId="77777777" w:rsidR="00814E31" w:rsidRPr="00934177" w:rsidRDefault="00814E31" w:rsidP="00934177">
      <w:pPr>
        <w:spacing w:line="285" w:lineRule="exact"/>
        <w:rPr>
          <w:rFonts w:cstheme="minorHAnsi"/>
          <w:szCs w:val="24"/>
          <w:lang w:val="en-US"/>
        </w:rPr>
      </w:pPr>
    </w:p>
    <w:p w14:paraId="26D8D0A0" w14:textId="77777777" w:rsidR="00934177" w:rsidRPr="00934177" w:rsidRDefault="00934177" w:rsidP="00934177">
      <w:pPr>
        <w:spacing w:line="285" w:lineRule="exact"/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lastRenderedPageBreak/>
        <w:t>Use the following command only if you still have problem on installation using helm documents above.</w:t>
      </w:r>
    </w:p>
    <w:p w14:paraId="66C8471D" w14:textId="77777777" w:rsidR="00934177" w:rsidRPr="00934177" w:rsidRDefault="00934177" w:rsidP="00934177">
      <w:pPr>
        <w:spacing w:line="285" w:lineRule="exact"/>
        <w:rPr>
          <w:rFonts w:cstheme="minorHAnsi"/>
          <w:lang w:val="en-US"/>
        </w:rPr>
      </w:pPr>
    </w:p>
    <w:p w14:paraId="2C5D1E32" w14:textId="77777777" w:rsidR="00934177" w:rsidRPr="00934177" w:rsidRDefault="00934177" w:rsidP="00934177">
      <w:pPr>
        <w:ind w:left="360"/>
        <w:rPr>
          <w:rFonts w:eastAsia="Roboto Light,Times New Roman" w:cstheme="minorHAnsi"/>
          <w:color w:val="A6A6A6" w:themeColor="background1" w:themeShade="A6"/>
          <w:szCs w:val="24"/>
          <w:lang w:val="en-US"/>
        </w:rPr>
      </w:pPr>
      <w:r w:rsidRPr="00934177">
        <w:rPr>
          <w:rFonts w:cstheme="minorHAnsi"/>
          <w:color w:val="A6A6A6" w:themeColor="background1" w:themeShade="A6"/>
          <w:lang w:val="en-US"/>
        </w:rPr>
        <w:t>curl -LO https://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get.helm.sh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>/helm-v3.8.2-linux-amd64.tar.gz</w:t>
      </w:r>
    </w:p>
    <w:p w14:paraId="0B5C24E8" w14:textId="77777777" w:rsidR="00934177" w:rsidRPr="00934177" w:rsidRDefault="00934177" w:rsidP="00934177">
      <w:pPr>
        <w:ind w:left="360"/>
        <w:rPr>
          <w:rFonts w:eastAsia="Roboto Light,Times New Roman" w:cstheme="minorHAnsi"/>
          <w:color w:val="A6A6A6" w:themeColor="background1" w:themeShade="A6"/>
          <w:lang w:val="en-US"/>
        </w:rPr>
      </w:pPr>
      <w:r w:rsidRPr="00934177">
        <w:rPr>
          <w:rFonts w:cstheme="minorHAnsi"/>
          <w:color w:val="A6A6A6" w:themeColor="background1" w:themeShade="A6"/>
          <w:lang w:val="en-US"/>
        </w:rPr>
        <w:t>tar -C /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tmp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>/ -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zxvf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 xml:space="preserve"> helm-v3.8.2-linux-amd64.tar.gz</w:t>
      </w:r>
    </w:p>
    <w:p w14:paraId="6900895B" w14:textId="77777777" w:rsidR="00934177" w:rsidRPr="00934177" w:rsidRDefault="00934177" w:rsidP="00934177">
      <w:pPr>
        <w:ind w:left="360"/>
        <w:rPr>
          <w:rFonts w:eastAsia="Roboto Light,Times New Roman" w:cstheme="minorHAnsi"/>
          <w:color w:val="A6A6A6" w:themeColor="background1" w:themeShade="A6"/>
          <w:lang w:val="de-DE"/>
        </w:rPr>
      </w:pPr>
      <w:proofErr w:type="spellStart"/>
      <w:r w:rsidRPr="00934177">
        <w:rPr>
          <w:rFonts w:cstheme="minorHAnsi"/>
          <w:color w:val="A6A6A6" w:themeColor="background1" w:themeShade="A6"/>
          <w:lang w:val="de-DE"/>
        </w:rPr>
        <w:t>rm</w:t>
      </w:r>
      <w:proofErr w:type="spellEnd"/>
      <w:r w:rsidRPr="00934177">
        <w:rPr>
          <w:rFonts w:cstheme="minorHAnsi"/>
          <w:color w:val="A6A6A6" w:themeColor="background1" w:themeShade="A6"/>
          <w:lang w:val="de-DE"/>
        </w:rPr>
        <w:t xml:space="preserve"> helm-v3.8.2-linux-amd64.tar.gz</w:t>
      </w:r>
    </w:p>
    <w:p w14:paraId="54A26749" w14:textId="77777777" w:rsidR="00934177" w:rsidRPr="00934177" w:rsidRDefault="00934177" w:rsidP="00934177">
      <w:pPr>
        <w:ind w:left="360"/>
        <w:rPr>
          <w:rFonts w:eastAsia="Roboto Light,Times New Roman" w:cstheme="minorHAnsi"/>
          <w:color w:val="A6A6A6" w:themeColor="background1" w:themeShade="A6"/>
          <w:lang w:val="en-US"/>
        </w:rPr>
      </w:pP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sudo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 xml:space="preserve"> mv /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tmp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>/linux-amd64/helm /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usr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>/local/bin/helm</w:t>
      </w:r>
    </w:p>
    <w:p w14:paraId="756145B1" w14:textId="77777777" w:rsidR="00934177" w:rsidRPr="00934177" w:rsidRDefault="00934177" w:rsidP="00934177">
      <w:pPr>
        <w:ind w:left="360"/>
        <w:rPr>
          <w:rFonts w:eastAsia="Roboto Light,Times New Roman" w:cstheme="minorHAnsi"/>
          <w:color w:val="A6A6A6" w:themeColor="background1" w:themeShade="A6"/>
          <w:lang w:val="en-US"/>
        </w:rPr>
      </w:pP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sudo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 xml:space="preserve"> 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chmod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 xml:space="preserve"> +x /</w:t>
      </w:r>
      <w:proofErr w:type="spellStart"/>
      <w:r w:rsidRPr="00934177">
        <w:rPr>
          <w:rFonts w:cstheme="minorHAnsi"/>
          <w:color w:val="A6A6A6" w:themeColor="background1" w:themeShade="A6"/>
          <w:lang w:val="en-US"/>
        </w:rPr>
        <w:t>usr</w:t>
      </w:r>
      <w:proofErr w:type="spellEnd"/>
      <w:r w:rsidRPr="00934177">
        <w:rPr>
          <w:rFonts w:cstheme="minorHAnsi"/>
          <w:color w:val="A6A6A6" w:themeColor="background1" w:themeShade="A6"/>
          <w:lang w:val="en-US"/>
        </w:rPr>
        <w:t>/local/bin/helm</w:t>
      </w:r>
    </w:p>
    <w:p w14:paraId="2FBB7FE7" w14:textId="77777777" w:rsidR="00934177" w:rsidRPr="00934177" w:rsidRDefault="00934177" w:rsidP="00934177">
      <w:pPr>
        <w:rPr>
          <w:rFonts w:eastAsia="Times New Roman" w:cstheme="minorHAnsi"/>
          <w:color w:val="A6A6A6" w:themeColor="background1" w:themeShade="A6"/>
          <w:lang w:val="en-US"/>
        </w:rPr>
      </w:pPr>
    </w:p>
    <w:p w14:paraId="47268A46" w14:textId="77777777" w:rsidR="00934177" w:rsidRPr="00934177" w:rsidRDefault="00934177" w:rsidP="00934177">
      <w:pPr>
        <w:rPr>
          <w:rFonts w:eastAsia="Roboto Light" w:cstheme="minorHAnsi"/>
          <w:color w:val="auto"/>
          <w:lang w:val="en-US"/>
        </w:rPr>
      </w:pPr>
      <w:r w:rsidRPr="00934177">
        <w:rPr>
          <w:rFonts w:eastAsia="Roboto Light" w:cstheme="minorHAnsi"/>
          <w:lang w:val="en-US"/>
        </w:rPr>
        <w:t xml:space="preserve">Check helm command </w:t>
      </w:r>
      <w:proofErr w:type="gramStart"/>
      <w:r w:rsidRPr="00934177">
        <w:rPr>
          <w:rFonts w:eastAsia="Roboto Light" w:cstheme="minorHAnsi"/>
          <w:lang w:val="en-US"/>
        </w:rPr>
        <w:t>tool</w:t>
      </w:r>
      <w:proofErr w:type="gramEnd"/>
    </w:p>
    <w:p w14:paraId="2024808D" w14:textId="77777777" w:rsidR="000774C9" w:rsidRDefault="000774C9" w:rsidP="000774C9">
      <w:pPr>
        <w:rPr>
          <w:rFonts w:eastAsia="Times New Roman" w:cstheme="minorHAnsi"/>
          <w:lang w:val="en-US"/>
        </w:rPr>
      </w:pPr>
    </w:p>
    <w:p w14:paraId="2FA04940" w14:textId="62277E48" w:rsidR="00934177" w:rsidRPr="00934177" w:rsidRDefault="00934177" w:rsidP="00F54CB1">
      <w:pPr>
        <w:ind w:firstLine="397"/>
        <w:rPr>
          <w:rFonts w:cstheme="minorHAnsi"/>
          <w:lang w:val="en-US"/>
        </w:rPr>
      </w:pPr>
      <w:r w:rsidRPr="00934177">
        <w:rPr>
          <w:rFonts w:cstheme="minorHAnsi"/>
          <w:b/>
          <w:bCs/>
          <w:lang w:val="en-US"/>
        </w:rPr>
        <w:t>helm version</w:t>
      </w:r>
    </w:p>
    <w:p w14:paraId="3326E4C8" w14:textId="77777777" w:rsidR="00934177" w:rsidRPr="00934177" w:rsidRDefault="00934177" w:rsidP="00934177">
      <w:pPr>
        <w:rPr>
          <w:rFonts w:eastAsia="Roboto Light" w:cstheme="minorHAnsi"/>
          <w:szCs w:val="24"/>
          <w:lang w:val="en-US"/>
        </w:rPr>
      </w:pPr>
    </w:p>
    <w:p w14:paraId="76239FE6" w14:textId="77777777" w:rsidR="00934177" w:rsidRPr="00934177" w:rsidRDefault="00934177" w:rsidP="00934177">
      <w:pPr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  <w:lang w:val="en-US"/>
        </w:rPr>
        <w:t>First create a folder for storing helm chart by running this command. The name of folder will be name of the chart. The command will create another example component in the folder.</w:t>
      </w:r>
    </w:p>
    <w:p w14:paraId="4FBA3330" w14:textId="77777777" w:rsidR="00934177" w:rsidRPr="00934177" w:rsidRDefault="00934177" w:rsidP="00934177">
      <w:pPr>
        <w:rPr>
          <w:rFonts w:eastAsia="Times New Roman" w:cstheme="minorHAnsi"/>
          <w:lang w:val="en-US"/>
        </w:rPr>
      </w:pPr>
    </w:p>
    <w:p w14:paraId="354AA35C" w14:textId="77777777" w:rsidR="00934177" w:rsidRPr="00934177" w:rsidRDefault="00934177" w:rsidP="00934177">
      <w:pPr>
        <w:ind w:left="360"/>
        <w:rPr>
          <w:rFonts w:eastAsia="Roboto Light" w:cstheme="minorHAnsi"/>
          <w:lang w:val="en-US"/>
        </w:rPr>
      </w:pPr>
      <w:proofErr w:type="gramStart"/>
      <w:r w:rsidRPr="00934177">
        <w:rPr>
          <w:rFonts w:cstheme="minorHAnsi"/>
          <w:b/>
          <w:bCs/>
          <w:lang w:val="en-US"/>
        </w:rPr>
        <w:t>helm</w:t>
      </w:r>
      <w:proofErr w:type="gramEnd"/>
      <w:r w:rsidRPr="00934177">
        <w:rPr>
          <w:rFonts w:cstheme="minorHAnsi"/>
          <w:b/>
          <w:bCs/>
          <w:lang w:val="en-US"/>
        </w:rPr>
        <w:t xml:space="preserve"> create my-first-chart</w:t>
      </w:r>
    </w:p>
    <w:p w14:paraId="0B69E1FB" w14:textId="77777777" w:rsidR="00934177" w:rsidRPr="00934177" w:rsidRDefault="00934177" w:rsidP="00934177">
      <w:pPr>
        <w:rPr>
          <w:rFonts w:eastAsia="Times New Roman" w:cstheme="minorHAnsi"/>
          <w:b/>
          <w:bCs/>
          <w:lang w:val="en-US"/>
        </w:rPr>
      </w:pPr>
    </w:p>
    <w:p w14:paraId="780F20B0" w14:textId="77777777" w:rsidR="00934177" w:rsidRPr="00934177" w:rsidRDefault="00934177" w:rsidP="00934177">
      <w:pPr>
        <w:rPr>
          <w:rFonts w:cstheme="minorHAnsi"/>
          <w:lang w:val="en-US"/>
        </w:rPr>
      </w:pPr>
      <w:r w:rsidRPr="00934177">
        <w:rPr>
          <w:rFonts w:cstheme="minorHAnsi"/>
          <w:lang w:val="en-US"/>
        </w:rPr>
        <w:t>You will see the files and folder in my-first-chart folder. Explore it.</w:t>
      </w:r>
    </w:p>
    <w:p w14:paraId="7765FD37" w14:textId="77777777" w:rsidR="00934177" w:rsidRPr="00934177" w:rsidRDefault="00934177" w:rsidP="00934177">
      <w:pPr>
        <w:rPr>
          <w:rFonts w:cstheme="minorHAnsi"/>
          <w:b/>
          <w:bCs/>
          <w:lang w:val="en-US"/>
        </w:rPr>
      </w:pPr>
    </w:p>
    <w:p w14:paraId="1EB01BCC" w14:textId="60F1589B" w:rsidR="00934177" w:rsidRPr="00934177" w:rsidRDefault="00934177" w:rsidP="00934177">
      <w:pPr>
        <w:rPr>
          <w:rFonts w:cstheme="minorHAnsi"/>
          <w:szCs w:val="24"/>
          <w:lang w:val="de-DE"/>
        </w:rPr>
      </w:pPr>
      <w:r w:rsidRPr="00934177">
        <w:rPr>
          <w:rFonts w:cstheme="minorHAnsi"/>
          <w:noProof/>
        </w:rPr>
        <w:drawing>
          <wp:inline distT="0" distB="0" distL="0" distR="0" wp14:anchorId="4F4548A5" wp14:editId="387AFAB9">
            <wp:extent cx="1676400" cy="1285875"/>
            <wp:effectExtent l="0" t="0" r="0" b="9525"/>
            <wp:docPr id="757118202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8202" name="Grafik 1" descr="Ein Bild, das Text, Schrif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1B7A" w14:textId="77777777" w:rsidR="00934177" w:rsidRPr="00934177" w:rsidRDefault="00934177" w:rsidP="00934177">
      <w:pPr>
        <w:rPr>
          <w:rFonts w:cstheme="minorHAnsi"/>
        </w:rPr>
      </w:pPr>
    </w:p>
    <w:p w14:paraId="28560445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t xml:space="preserve">We will create our first chart. First you need to delete everything in template folder and all content in </w:t>
      </w:r>
      <w:proofErr w:type="spellStart"/>
      <w:proofErr w:type="gramStart"/>
      <w:r w:rsidRPr="00934177">
        <w:rPr>
          <w:rFonts w:cstheme="minorHAnsi"/>
        </w:rPr>
        <w:t>values.yaml</w:t>
      </w:r>
      <w:proofErr w:type="spellEnd"/>
      <w:proofErr w:type="gramEnd"/>
    </w:p>
    <w:p w14:paraId="06EE8298" w14:textId="77777777" w:rsidR="00934177" w:rsidRPr="00934177" w:rsidRDefault="00934177" w:rsidP="00934177">
      <w:pPr>
        <w:rPr>
          <w:rFonts w:cstheme="minorHAnsi"/>
        </w:rPr>
      </w:pPr>
    </w:p>
    <w:p w14:paraId="0714A530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t>…</w:t>
      </w:r>
    </w:p>
    <w:p w14:paraId="3E11DD1B" w14:textId="77777777" w:rsidR="00934177" w:rsidRDefault="00934177" w:rsidP="00934177">
      <w:pPr>
        <w:rPr>
          <w:rFonts w:cstheme="minorHAnsi"/>
        </w:rPr>
      </w:pPr>
    </w:p>
    <w:p w14:paraId="2A23C238" w14:textId="77777777" w:rsidR="00814E31" w:rsidRDefault="00814E31" w:rsidP="00934177">
      <w:pPr>
        <w:rPr>
          <w:rFonts w:cstheme="minorHAnsi"/>
        </w:rPr>
      </w:pPr>
    </w:p>
    <w:p w14:paraId="53863229" w14:textId="77777777" w:rsidR="00814E31" w:rsidRDefault="00814E31" w:rsidP="00934177">
      <w:pPr>
        <w:rPr>
          <w:rFonts w:cstheme="minorHAnsi"/>
        </w:rPr>
      </w:pPr>
    </w:p>
    <w:p w14:paraId="371ED093" w14:textId="77777777" w:rsidR="00814E31" w:rsidRDefault="00814E31" w:rsidP="00934177">
      <w:pPr>
        <w:rPr>
          <w:rFonts w:cstheme="minorHAnsi"/>
        </w:rPr>
      </w:pPr>
    </w:p>
    <w:p w14:paraId="59BE36A5" w14:textId="77777777" w:rsidR="00814E31" w:rsidRDefault="00814E31" w:rsidP="00934177">
      <w:pPr>
        <w:rPr>
          <w:rFonts w:cstheme="minorHAnsi"/>
        </w:rPr>
      </w:pPr>
    </w:p>
    <w:p w14:paraId="3AC54CB9" w14:textId="77777777" w:rsidR="00814E31" w:rsidRDefault="00814E31" w:rsidP="00934177">
      <w:pPr>
        <w:rPr>
          <w:rFonts w:cstheme="minorHAnsi"/>
        </w:rPr>
      </w:pPr>
    </w:p>
    <w:p w14:paraId="01AB2523" w14:textId="77777777" w:rsidR="00814E31" w:rsidRDefault="00814E31" w:rsidP="00934177">
      <w:pPr>
        <w:rPr>
          <w:rFonts w:cstheme="minorHAnsi"/>
        </w:rPr>
      </w:pPr>
    </w:p>
    <w:p w14:paraId="5FD1597D" w14:textId="77777777" w:rsidR="00814E31" w:rsidRDefault="00814E31" w:rsidP="00934177">
      <w:pPr>
        <w:rPr>
          <w:rFonts w:cstheme="minorHAnsi"/>
        </w:rPr>
      </w:pPr>
    </w:p>
    <w:p w14:paraId="5B47D6CD" w14:textId="77777777" w:rsidR="00814E31" w:rsidRDefault="00814E31" w:rsidP="00934177">
      <w:pPr>
        <w:rPr>
          <w:rFonts w:cstheme="minorHAnsi"/>
        </w:rPr>
      </w:pPr>
    </w:p>
    <w:p w14:paraId="5402F06F" w14:textId="77777777" w:rsidR="00814E31" w:rsidRDefault="00814E31" w:rsidP="00934177">
      <w:pPr>
        <w:rPr>
          <w:rFonts w:cstheme="minorHAnsi"/>
        </w:rPr>
      </w:pPr>
    </w:p>
    <w:p w14:paraId="09BD75C2" w14:textId="77777777" w:rsidR="00814E31" w:rsidRDefault="00814E31" w:rsidP="00934177">
      <w:pPr>
        <w:rPr>
          <w:rFonts w:cstheme="minorHAnsi"/>
        </w:rPr>
      </w:pPr>
    </w:p>
    <w:p w14:paraId="7B6A9F92" w14:textId="77777777" w:rsidR="00814E31" w:rsidRDefault="00814E31" w:rsidP="00934177">
      <w:pPr>
        <w:rPr>
          <w:rFonts w:cstheme="minorHAnsi"/>
        </w:rPr>
      </w:pPr>
    </w:p>
    <w:p w14:paraId="61534683" w14:textId="77777777" w:rsidR="00814E31" w:rsidRDefault="00814E31" w:rsidP="00934177">
      <w:pPr>
        <w:rPr>
          <w:rFonts w:cstheme="minorHAnsi"/>
        </w:rPr>
      </w:pPr>
    </w:p>
    <w:p w14:paraId="6AF367D3" w14:textId="77777777" w:rsidR="00814E31" w:rsidRDefault="00814E31" w:rsidP="00934177">
      <w:pPr>
        <w:rPr>
          <w:rFonts w:cstheme="minorHAnsi"/>
        </w:rPr>
      </w:pPr>
    </w:p>
    <w:p w14:paraId="1BB96DDE" w14:textId="77777777" w:rsidR="00814E31" w:rsidRDefault="00814E31" w:rsidP="00934177">
      <w:pPr>
        <w:rPr>
          <w:rFonts w:cstheme="minorHAnsi"/>
        </w:rPr>
      </w:pPr>
    </w:p>
    <w:p w14:paraId="4C1159DF" w14:textId="77777777" w:rsidR="00814E31" w:rsidRDefault="00814E31" w:rsidP="00934177">
      <w:pPr>
        <w:rPr>
          <w:rFonts w:cstheme="minorHAnsi"/>
        </w:rPr>
      </w:pPr>
    </w:p>
    <w:p w14:paraId="4A64DAFA" w14:textId="77777777" w:rsidR="00814E31" w:rsidRPr="00934177" w:rsidRDefault="00814E31" w:rsidP="00934177">
      <w:pPr>
        <w:rPr>
          <w:rFonts w:cstheme="minorHAnsi"/>
        </w:rPr>
      </w:pPr>
    </w:p>
    <w:p w14:paraId="4E5C3744" w14:textId="77777777" w:rsidR="00934177" w:rsidRPr="00934177" w:rsidRDefault="00934177" w:rsidP="00934177">
      <w:pPr>
        <w:rPr>
          <w:rFonts w:cstheme="minorHAnsi"/>
        </w:rPr>
      </w:pPr>
      <w:r w:rsidRPr="00934177">
        <w:rPr>
          <w:rFonts w:cstheme="minorHAnsi"/>
        </w:rPr>
        <w:lastRenderedPageBreak/>
        <w:t>Create nginx-</w:t>
      </w:r>
      <w:proofErr w:type="spellStart"/>
      <w:proofErr w:type="gramStart"/>
      <w:r w:rsidRPr="00934177">
        <w:rPr>
          <w:rFonts w:cstheme="minorHAnsi"/>
        </w:rPr>
        <w:t>deployment.yaml</w:t>
      </w:r>
      <w:proofErr w:type="spellEnd"/>
      <w:proofErr w:type="gramEnd"/>
      <w:r w:rsidRPr="00934177">
        <w:rPr>
          <w:rFonts w:cstheme="minorHAnsi"/>
        </w:rPr>
        <w:t xml:space="preserve"> in template folder with this configuration</w:t>
      </w:r>
    </w:p>
    <w:p w14:paraId="42C0F91B" w14:textId="77777777" w:rsidR="00934177" w:rsidRPr="00934177" w:rsidRDefault="00934177" w:rsidP="00934177">
      <w:pPr>
        <w:rPr>
          <w:rFonts w:cstheme="minorHAnsi"/>
        </w:rPr>
      </w:pPr>
    </w:p>
    <w:p w14:paraId="00214CA4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proofErr w:type="spellStart"/>
      <w:r w:rsidRPr="00934177">
        <w:rPr>
          <w:rFonts w:eastAsia="Consolas" w:cstheme="minorHAnsi"/>
          <w:b/>
          <w:bCs/>
          <w:sz w:val="20"/>
          <w:szCs w:val="20"/>
        </w:rPr>
        <w:t>apiVersion</w:t>
      </w:r>
      <w:proofErr w:type="spellEnd"/>
      <w:r w:rsidRPr="00934177">
        <w:rPr>
          <w:rFonts w:eastAsia="Consolas" w:cstheme="minorHAnsi"/>
          <w:b/>
          <w:bCs/>
          <w:sz w:val="20"/>
          <w:szCs w:val="20"/>
        </w:rPr>
        <w:t>: apps/v1</w:t>
      </w:r>
    </w:p>
    <w:p w14:paraId="1885DC2A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>kind: Deployment</w:t>
      </w:r>
    </w:p>
    <w:p w14:paraId="625BEDA8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>metadata:</w:t>
      </w:r>
    </w:p>
    <w:p w14:paraId="7BB9294A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name: nginx-deployment</w:t>
      </w:r>
    </w:p>
    <w:p w14:paraId="0971F771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labels:</w:t>
      </w:r>
    </w:p>
    <w:p w14:paraId="742E71C1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app: nginx</w:t>
      </w:r>
    </w:p>
    <w:p w14:paraId="34CEF2CC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tier: frontend</w:t>
      </w:r>
    </w:p>
    <w:p w14:paraId="0245555A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>spec:</w:t>
      </w:r>
    </w:p>
    <w:p w14:paraId="38E81DFC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# </w:t>
      </w:r>
      <w:proofErr w:type="gramStart"/>
      <w:r w:rsidRPr="00934177">
        <w:rPr>
          <w:rFonts w:eastAsia="Consolas" w:cstheme="minorHAnsi"/>
          <w:b/>
          <w:bCs/>
          <w:sz w:val="20"/>
          <w:szCs w:val="20"/>
        </w:rPr>
        <w:t>modify</w:t>
      </w:r>
      <w:proofErr w:type="gramEnd"/>
      <w:r w:rsidRPr="00934177">
        <w:rPr>
          <w:rFonts w:eastAsia="Consolas" w:cstheme="minorHAnsi"/>
          <w:b/>
          <w:bCs/>
          <w:sz w:val="20"/>
          <w:szCs w:val="20"/>
        </w:rPr>
        <w:t xml:space="preserve"> replicas according to your case</w:t>
      </w:r>
    </w:p>
    <w:p w14:paraId="3BD3208B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replicas: 3</w:t>
      </w:r>
    </w:p>
    <w:p w14:paraId="2D9456BB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selector:</w:t>
      </w:r>
    </w:p>
    <w:p w14:paraId="2ECFFC6E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</w:t>
      </w:r>
      <w:proofErr w:type="spellStart"/>
      <w:r w:rsidRPr="00934177">
        <w:rPr>
          <w:rFonts w:eastAsia="Consolas" w:cstheme="minorHAnsi"/>
          <w:b/>
          <w:bCs/>
          <w:sz w:val="20"/>
          <w:szCs w:val="20"/>
        </w:rPr>
        <w:t>matchLabels</w:t>
      </w:r>
      <w:proofErr w:type="spellEnd"/>
      <w:r w:rsidRPr="00934177">
        <w:rPr>
          <w:rFonts w:eastAsia="Consolas" w:cstheme="minorHAnsi"/>
          <w:b/>
          <w:bCs/>
          <w:sz w:val="20"/>
          <w:szCs w:val="20"/>
        </w:rPr>
        <w:t>:</w:t>
      </w:r>
    </w:p>
    <w:p w14:paraId="7C13E026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tier: frontend</w:t>
      </w:r>
    </w:p>
    <w:p w14:paraId="218B09FE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template:</w:t>
      </w:r>
    </w:p>
    <w:p w14:paraId="6E0B163C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metadata:</w:t>
      </w:r>
    </w:p>
    <w:p w14:paraId="3A60E825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labels:</w:t>
      </w:r>
    </w:p>
    <w:p w14:paraId="32B6A018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  tier: frontend</w:t>
      </w:r>
    </w:p>
    <w:p w14:paraId="23288B97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spec:</w:t>
      </w:r>
    </w:p>
    <w:p w14:paraId="657FF5A5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containers:</w:t>
      </w:r>
    </w:p>
    <w:p w14:paraId="78FFBA51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- name: nginx</w:t>
      </w:r>
    </w:p>
    <w:p w14:paraId="059BAD8A" w14:textId="77777777" w:rsidR="00934177" w:rsidRPr="00934177" w:rsidRDefault="00934177" w:rsidP="00934177">
      <w:pPr>
        <w:rPr>
          <w:rFonts w:eastAsia="Times New Roman" w:cstheme="minorHAnsi"/>
          <w:b/>
          <w:bCs/>
          <w:sz w:val="22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      image: nginx:1.16.1</w:t>
      </w:r>
    </w:p>
    <w:p w14:paraId="405D4134" w14:textId="77777777" w:rsidR="00934177" w:rsidRPr="00934177" w:rsidRDefault="00934177" w:rsidP="00934177">
      <w:pPr>
        <w:rPr>
          <w:rFonts w:cstheme="minorHAnsi"/>
          <w:b/>
          <w:bCs/>
        </w:rPr>
      </w:pPr>
    </w:p>
    <w:p w14:paraId="549B38F6" w14:textId="77777777" w:rsidR="00934177" w:rsidRPr="00934177" w:rsidRDefault="00934177" w:rsidP="00934177">
      <w:pPr>
        <w:rPr>
          <w:rFonts w:cstheme="minorHAnsi"/>
          <w:color w:val="auto"/>
        </w:rPr>
      </w:pPr>
      <w:r w:rsidRPr="00934177">
        <w:rPr>
          <w:rFonts w:cstheme="minorHAnsi"/>
        </w:rPr>
        <w:t>Create nginx-</w:t>
      </w:r>
      <w:proofErr w:type="spellStart"/>
      <w:proofErr w:type="gramStart"/>
      <w:r w:rsidRPr="00934177">
        <w:rPr>
          <w:rFonts w:cstheme="minorHAnsi"/>
        </w:rPr>
        <w:t>svc.yaml</w:t>
      </w:r>
      <w:proofErr w:type="spellEnd"/>
      <w:proofErr w:type="gramEnd"/>
      <w:r w:rsidRPr="00934177">
        <w:rPr>
          <w:rFonts w:cstheme="minorHAnsi"/>
        </w:rPr>
        <w:t xml:space="preserve"> in template folder with this configuration</w:t>
      </w:r>
    </w:p>
    <w:p w14:paraId="61E523BC" w14:textId="77777777" w:rsidR="00934177" w:rsidRPr="00934177" w:rsidRDefault="00934177" w:rsidP="00934177">
      <w:pPr>
        <w:rPr>
          <w:rFonts w:cstheme="minorHAnsi"/>
        </w:rPr>
      </w:pPr>
    </w:p>
    <w:p w14:paraId="2E98D27E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proofErr w:type="spellStart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apiVersion</w:t>
      </w:r>
      <w:proofErr w:type="spellEnd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: v1</w:t>
      </w:r>
    </w:p>
    <w:p w14:paraId="37CFF488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>kind: Service</w:t>
      </w:r>
    </w:p>
    <w:p w14:paraId="3FE4C732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>metadata:</w:t>
      </w:r>
    </w:p>
    <w:p w14:paraId="46BA8F12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name: nginx-svc</w:t>
      </w:r>
    </w:p>
    <w:p w14:paraId="7E0F916F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labels:</w:t>
      </w:r>
    </w:p>
    <w:p w14:paraId="364B3EBE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  app: nginx-</w:t>
      </w:r>
      <w:proofErr w:type="spellStart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depl</w:t>
      </w:r>
      <w:proofErr w:type="spellEnd"/>
    </w:p>
    <w:p w14:paraId="7FB2DCC1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>spec:</w:t>
      </w:r>
    </w:p>
    <w:p w14:paraId="0BCBE13C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ports:</w:t>
      </w:r>
    </w:p>
    <w:p w14:paraId="278C7DDC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- port: 8080</w:t>
      </w:r>
    </w:p>
    <w:p w14:paraId="53C52A33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  protocol: TCP</w:t>
      </w:r>
    </w:p>
    <w:p w14:paraId="4DF0D918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  </w:t>
      </w:r>
      <w:proofErr w:type="spellStart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targetPort</w:t>
      </w:r>
      <w:proofErr w:type="spellEnd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: 80</w:t>
      </w:r>
    </w:p>
    <w:p w14:paraId="2BC53D25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selector:</w:t>
      </w:r>
    </w:p>
    <w:p w14:paraId="48C77C99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  <w:lang w:val="en-US"/>
        </w:rPr>
        <w:t xml:space="preserve">    app: nginx-</w:t>
      </w:r>
      <w:proofErr w:type="spellStart"/>
      <w:r w:rsidRPr="00934177">
        <w:rPr>
          <w:rFonts w:eastAsia="Consolas" w:cstheme="minorHAnsi"/>
          <w:b/>
          <w:bCs/>
          <w:sz w:val="20"/>
          <w:szCs w:val="20"/>
          <w:lang w:val="en-US"/>
        </w:rPr>
        <w:t>depl</w:t>
      </w:r>
      <w:proofErr w:type="spellEnd"/>
    </w:p>
    <w:p w14:paraId="2803D05A" w14:textId="77777777" w:rsidR="00934177" w:rsidRPr="00934177" w:rsidRDefault="00934177" w:rsidP="00934177">
      <w:pPr>
        <w:rPr>
          <w:rFonts w:eastAsia="Times New Roman" w:cstheme="minorHAnsi"/>
          <w:b/>
          <w:bCs/>
          <w:sz w:val="22"/>
        </w:rPr>
      </w:pPr>
    </w:p>
    <w:p w14:paraId="355CCD36" w14:textId="77777777" w:rsidR="00934177" w:rsidRPr="00934177" w:rsidRDefault="00934177" w:rsidP="00934177">
      <w:pPr>
        <w:spacing w:line="256" w:lineRule="auto"/>
        <w:rPr>
          <w:rFonts w:cstheme="minorHAnsi"/>
        </w:rPr>
      </w:pPr>
      <w:r w:rsidRPr="00934177">
        <w:rPr>
          <w:rFonts w:cstheme="minorHAnsi"/>
        </w:rPr>
        <w:t xml:space="preserve">Now in our chart contain 2 YAML files that can be deployed. We can check the end result of YAML files after deploying them using helm by this </w:t>
      </w:r>
      <w:proofErr w:type="gramStart"/>
      <w:r w:rsidRPr="00934177">
        <w:rPr>
          <w:rFonts w:cstheme="minorHAnsi"/>
        </w:rPr>
        <w:t>command</w:t>
      </w:r>
      <w:proofErr w:type="gramEnd"/>
    </w:p>
    <w:p w14:paraId="44395327" w14:textId="77777777" w:rsidR="00934177" w:rsidRPr="00934177" w:rsidRDefault="00934177" w:rsidP="00934177">
      <w:pPr>
        <w:spacing w:line="256" w:lineRule="auto"/>
        <w:rPr>
          <w:rFonts w:cstheme="minorHAnsi"/>
        </w:rPr>
      </w:pPr>
    </w:p>
    <w:p w14:paraId="6637E465" w14:textId="77777777" w:rsidR="00934177" w:rsidRPr="00934177" w:rsidRDefault="00934177" w:rsidP="00934177">
      <w:pPr>
        <w:spacing w:line="256" w:lineRule="auto"/>
        <w:ind w:left="360" w:firstLine="348"/>
        <w:rPr>
          <w:rFonts w:eastAsia="Roboto Light" w:cstheme="minorHAnsi"/>
        </w:rPr>
      </w:pPr>
      <w:r w:rsidRPr="00934177">
        <w:rPr>
          <w:rFonts w:cstheme="minorHAnsi"/>
          <w:b/>
          <w:bCs/>
        </w:rPr>
        <w:t>helm template my-</w:t>
      </w:r>
      <w:proofErr w:type="gramStart"/>
      <w:r w:rsidRPr="00934177">
        <w:rPr>
          <w:rFonts w:cstheme="minorHAnsi"/>
          <w:b/>
          <w:bCs/>
        </w:rPr>
        <w:t>first-chart</w:t>
      </w:r>
      <w:proofErr w:type="gramEnd"/>
      <w:r w:rsidRPr="00934177">
        <w:rPr>
          <w:rFonts w:cstheme="minorHAnsi"/>
          <w:b/>
          <w:bCs/>
        </w:rPr>
        <w:t xml:space="preserve"> </w:t>
      </w:r>
      <w:proofErr w:type="spellStart"/>
      <w:r w:rsidRPr="00934177">
        <w:rPr>
          <w:rFonts w:cstheme="minorHAnsi"/>
          <w:b/>
          <w:bCs/>
        </w:rPr>
        <w:t>my-first-chart</w:t>
      </w:r>
      <w:proofErr w:type="spellEnd"/>
    </w:p>
    <w:p w14:paraId="0941DFBF" w14:textId="77777777" w:rsidR="00934177" w:rsidRDefault="00934177" w:rsidP="00934177">
      <w:pPr>
        <w:spacing w:line="256" w:lineRule="auto"/>
        <w:rPr>
          <w:rFonts w:eastAsia="Times New Roman" w:cstheme="minorHAnsi"/>
          <w:b/>
          <w:bCs/>
        </w:rPr>
      </w:pPr>
    </w:p>
    <w:p w14:paraId="784900BF" w14:textId="77777777" w:rsidR="00814E31" w:rsidRPr="00934177" w:rsidRDefault="00814E31" w:rsidP="00934177">
      <w:pPr>
        <w:spacing w:line="256" w:lineRule="auto"/>
        <w:rPr>
          <w:rFonts w:eastAsia="Times New Roman" w:cstheme="minorHAnsi"/>
          <w:b/>
          <w:bCs/>
        </w:rPr>
      </w:pPr>
    </w:p>
    <w:p w14:paraId="3F3148D3" w14:textId="77777777" w:rsidR="00934177" w:rsidRPr="00934177" w:rsidRDefault="00934177" w:rsidP="00934177">
      <w:pPr>
        <w:spacing w:line="256" w:lineRule="auto"/>
        <w:rPr>
          <w:rFonts w:cstheme="minorHAnsi"/>
        </w:rPr>
      </w:pPr>
      <w:r w:rsidRPr="00934177">
        <w:rPr>
          <w:rFonts w:cstheme="minorHAnsi"/>
        </w:rPr>
        <w:lastRenderedPageBreak/>
        <w:t xml:space="preserve">Deploy all YAML files in template folder using </w:t>
      </w:r>
      <w:proofErr w:type="gramStart"/>
      <w:r w:rsidRPr="00934177">
        <w:rPr>
          <w:rFonts w:cstheme="minorHAnsi"/>
        </w:rPr>
        <w:t>helm</w:t>
      </w:r>
      <w:proofErr w:type="gramEnd"/>
    </w:p>
    <w:p w14:paraId="60C3A775" w14:textId="77777777" w:rsidR="00934177" w:rsidRPr="00934177" w:rsidRDefault="00934177" w:rsidP="00934177">
      <w:pPr>
        <w:spacing w:line="256" w:lineRule="auto"/>
        <w:rPr>
          <w:rFonts w:cstheme="minorHAnsi"/>
        </w:rPr>
      </w:pPr>
    </w:p>
    <w:p w14:paraId="4CFC276B" w14:textId="77777777" w:rsidR="00934177" w:rsidRPr="00934177" w:rsidRDefault="00934177" w:rsidP="00934177">
      <w:pPr>
        <w:spacing w:line="256" w:lineRule="auto"/>
        <w:ind w:firstLine="708"/>
        <w:rPr>
          <w:rFonts w:eastAsia="Roboto Light" w:cstheme="minorHAnsi"/>
        </w:rPr>
      </w:pPr>
      <w:r w:rsidRPr="00934177">
        <w:rPr>
          <w:rFonts w:cstheme="minorHAnsi"/>
          <w:b/>
          <w:bCs/>
        </w:rPr>
        <w:t>helm install my-</w:t>
      </w:r>
      <w:proofErr w:type="gramStart"/>
      <w:r w:rsidRPr="00934177">
        <w:rPr>
          <w:rFonts w:cstheme="minorHAnsi"/>
          <w:b/>
          <w:bCs/>
        </w:rPr>
        <w:t>first-chart</w:t>
      </w:r>
      <w:proofErr w:type="gramEnd"/>
      <w:r w:rsidRPr="00934177">
        <w:rPr>
          <w:rFonts w:cstheme="minorHAnsi"/>
          <w:b/>
          <w:bCs/>
        </w:rPr>
        <w:t xml:space="preserve"> </w:t>
      </w:r>
      <w:proofErr w:type="spellStart"/>
      <w:r w:rsidRPr="00934177">
        <w:rPr>
          <w:rFonts w:cstheme="minorHAnsi"/>
          <w:b/>
          <w:bCs/>
        </w:rPr>
        <w:t>my-first-chart</w:t>
      </w:r>
      <w:proofErr w:type="spellEnd"/>
    </w:p>
    <w:p w14:paraId="00810DA4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71F4F0EA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See all chart which is currently deployed. You will see </w:t>
      </w:r>
      <w:proofErr w:type="gramStart"/>
      <w:r w:rsidRPr="00934177">
        <w:rPr>
          <w:rFonts w:eastAsia="Roboto Light" w:cstheme="minorHAnsi"/>
        </w:rPr>
        <w:t>the our</w:t>
      </w:r>
      <w:proofErr w:type="gramEnd"/>
      <w:r w:rsidRPr="00934177">
        <w:rPr>
          <w:rFonts w:eastAsia="Roboto Light" w:cstheme="minorHAnsi"/>
        </w:rPr>
        <w:t xml:space="preserve"> chart with version 1.</w:t>
      </w:r>
    </w:p>
    <w:p w14:paraId="5CCB44E2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7D1E6B7D" w14:textId="77777777" w:rsidR="00934177" w:rsidRPr="00934177" w:rsidRDefault="00934177" w:rsidP="00934177">
      <w:pPr>
        <w:spacing w:line="256" w:lineRule="auto"/>
        <w:ind w:firstLine="708"/>
        <w:rPr>
          <w:rFonts w:eastAsia="Roboto Light" w:cstheme="minorHAnsi"/>
        </w:rPr>
      </w:pPr>
      <w:r w:rsidRPr="00934177">
        <w:rPr>
          <w:rFonts w:eastAsia="Roboto Light" w:cstheme="minorHAnsi"/>
          <w:b/>
          <w:bCs/>
        </w:rPr>
        <w:t>helm ls</w:t>
      </w:r>
    </w:p>
    <w:p w14:paraId="130E8F0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090BEC1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We can uninstall our chart using this </w:t>
      </w:r>
      <w:proofErr w:type="gramStart"/>
      <w:r w:rsidRPr="00934177">
        <w:rPr>
          <w:rFonts w:eastAsia="Roboto Light" w:cstheme="minorHAnsi"/>
        </w:rPr>
        <w:t>command</w:t>
      </w:r>
      <w:proofErr w:type="gramEnd"/>
    </w:p>
    <w:p w14:paraId="3BF2BE1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6A73593C" w14:textId="77777777" w:rsidR="00934177" w:rsidRPr="00934177" w:rsidRDefault="00934177" w:rsidP="00934177">
      <w:pPr>
        <w:spacing w:line="256" w:lineRule="auto"/>
        <w:ind w:firstLine="708"/>
        <w:rPr>
          <w:rFonts w:eastAsia="Times New Roman" w:cstheme="minorHAnsi"/>
          <w:b/>
          <w:bCs/>
        </w:rPr>
      </w:pPr>
      <w:proofErr w:type="gramStart"/>
      <w:r w:rsidRPr="00934177">
        <w:rPr>
          <w:rFonts w:eastAsia="Roboto Light" w:cstheme="minorHAnsi"/>
          <w:b/>
          <w:bCs/>
        </w:rPr>
        <w:t>helm</w:t>
      </w:r>
      <w:proofErr w:type="gramEnd"/>
      <w:r w:rsidRPr="00934177">
        <w:rPr>
          <w:rFonts w:eastAsia="Roboto Light" w:cstheme="minorHAnsi"/>
          <w:b/>
          <w:bCs/>
        </w:rPr>
        <w:t xml:space="preserve"> uninstall </w:t>
      </w:r>
      <w:r w:rsidRPr="00934177">
        <w:rPr>
          <w:rFonts w:cstheme="minorHAnsi"/>
          <w:b/>
          <w:bCs/>
        </w:rPr>
        <w:t xml:space="preserve">my-first-chart </w:t>
      </w:r>
      <w:proofErr w:type="spellStart"/>
      <w:r w:rsidRPr="00934177">
        <w:rPr>
          <w:rFonts w:cstheme="minorHAnsi"/>
          <w:b/>
          <w:bCs/>
        </w:rPr>
        <w:t>my-first-chart</w:t>
      </w:r>
      <w:proofErr w:type="spellEnd"/>
    </w:p>
    <w:p w14:paraId="66334DAD" w14:textId="77777777" w:rsidR="00934177" w:rsidRPr="00934177" w:rsidRDefault="00934177" w:rsidP="00934177">
      <w:pPr>
        <w:spacing w:line="256" w:lineRule="auto"/>
        <w:rPr>
          <w:rFonts w:eastAsia="Roboto Light" w:cstheme="minorHAnsi"/>
          <w:szCs w:val="24"/>
        </w:rPr>
      </w:pPr>
    </w:p>
    <w:p w14:paraId="5937E1DA" w14:textId="77777777" w:rsidR="00934177" w:rsidRPr="00934177" w:rsidRDefault="00934177" w:rsidP="00934177">
      <w:pPr>
        <w:rPr>
          <w:rFonts w:eastAsia="Times New Roman" w:cstheme="minorHAnsi"/>
          <w:i/>
          <w:iCs/>
          <w:color w:val="auto"/>
          <w:lang w:val="en-US"/>
        </w:rPr>
      </w:pPr>
      <w:r w:rsidRPr="00934177">
        <w:rPr>
          <w:rFonts w:cstheme="minorHAnsi"/>
          <w:i/>
          <w:iCs/>
          <w:lang w:val="en-US"/>
        </w:rPr>
        <w:t>--Pause--</w:t>
      </w:r>
    </w:p>
    <w:p w14:paraId="4FE059A3" w14:textId="77777777" w:rsidR="00934177" w:rsidRPr="00934177" w:rsidRDefault="00934177" w:rsidP="00934177">
      <w:pPr>
        <w:spacing w:line="256" w:lineRule="auto"/>
        <w:rPr>
          <w:rFonts w:cstheme="minorHAnsi"/>
          <w:lang w:val="en-US"/>
        </w:rPr>
      </w:pPr>
    </w:p>
    <w:p w14:paraId="6CDB9C34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We will create our chart again, but this time with values from </w:t>
      </w:r>
      <w:proofErr w:type="spellStart"/>
      <w:proofErr w:type="gramStart"/>
      <w:r w:rsidRPr="00934177">
        <w:rPr>
          <w:rFonts w:eastAsia="Roboto Light" w:cstheme="minorHAnsi"/>
        </w:rPr>
        <w:t>values.yaml</w:t>
      </w:r>
      <w:proofErr w:type="spellEnd"/>
      <w:proofErr w:type="gramEnd"/>
      <w:r w:rsidRPr="00934177">
        <w:rPr>
          <w:rFonts w:eastAsia="Roboto Light" w:cstheme="minorHAnsi"/>
        </w:rPr>
        <w:t xml:space="preserve"> injected.</w:t>
      </w:r>
    </w:p>
    <w:p w14:paraId="4004568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01773DA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First add a new value of replicas into </w:t>
      </w:r>
      <w:proofErr w:type="spellStart"/>
      <w:proofErr w:type="gramStart"/>
      <w:r w:rsidRPr="00934177">
        <w:rPr>
          <w:rFonts w:eastAsia="Roboto Light" w:cstheme="minorHAnsi"/>
        </w:rPr>
        <w:t>values.yaml</w:t>
      </w:r>
      <w:proofErr w:type="spellEnd"/>
      <w:proofErr w:type="gramEnd"/>
    </w:p>
    <w:p w14:paraId="5684D84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16A06DE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>deployment:</w:t>
      </w:r>
    </w:p>
    <w:p w14:paraId="1B96473F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replicas: 10</w:t>
      </w:r>
    </w:p>
    <w:p w14:paraId="6F37F222" w14:textId="77777777" w:rsidR="00934177" w:rsidRPr="00934177" w:rsidRDefault="00934177" w:rsidP="00934177">
      <w:pPr>
        <w:rPr>
          <w:rFonts w:eastAsia="Consolas" w:cstheme="minorHAnsi"/>
          <w:b/>
          <w:bCs/>
          <w:sz w:val="20"/>
          <w:szCs w:val="20"/>
        </w:rPr>
      </w:pPr>
    </w:p>
    <w:p w14:paraId="5050EFAC" w14:textId="77777777" w:rsidR="00934177" w:rsidRPr="00934177" w:rsidRDefault="00934177" w:rsidP="00934177">
      <w:pPr>
        <w:spacing w:line="256" w:lineRule="auto"/>
        <w:rPr>
          <w:rFonts w:eastAsia="Roboto Light" w:cstheme="minorHAnsi"/>
          <w:sz w:val="22"/>
        </w:rPr>
      </w:pPr>
      <w:r w:rsidRPr="00934177">
        <w:rPr>
          <w:rFonts w:eastAsia="Roboto Light" w:cstheme="minorHAnsi"/>
        </w:rPr>
        <w:t xml:space="preserve">Then replace the number of replicas in deployment with this </w:t>
      </w:r>
      <w:proofErr w:type="gramStart"/>
      <w:r w:rsidRPr="00934177">
        <w:rPr>
          <w:rFonts w:eastAsia="Roboto Light" w:cstheme="minorHAnsi"/>
        </w:rPr>
        <w:t>placeholder</w:t>
      </w:r>
      <w:proofErr w:type="gramEnd"/>
    </w:p>
    <w:p w14:paraId="4C0773E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4F707CA" w14:textId="77777777" w:rsidR="00934177" w:rsidRPr="00934177" w:rsidRDefault="00934177" w:rsidP="006D3231">
      <w:pPr>
        <w:spacing w:line="256" w:lineRule="auto"/>
        <w:ind w:firstLine="397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  <w:b/>
          <w:bCs/>
        </w:rPr>
        <w:t xml:space="preserve">replicas: </w:t>
      </w:r>
      <w:proofErr w:type="gramStart"/>
      <w:r w:rsidRPr="00934177">
        <w:rPr>
          <w:rFonts w:eastAsia="Roboto Light" w:cstheme="minorHAnsi"/>
          <w:b/>
          <w:bCs/>
        </w:rPr>
        <w:t>{{ .</w:t>
      </w:r>
      <w:proofErr w:type="spellStart"/>
      <w:proofErr w:type="gramEnd"/>
      <w:r w:rsidRPr="00934177">
        <w:rPr>
          <w:rFonts w:eastAsia="Roboto Light" w:cstheme="minorHAnsi"/>
          <w:b/>
          <w:bCs/>
        </w:rPr>
        <w:t>Values.deployment.replicas</w:t>
      </w:r>
      <w:proofErr w:type="spellEnd"/>
      <w:r w:rsidRPr="00934177">
        <w:rPr>
          <w:rFonts w:eastAsia="Roboto Light" w:cstheme="minorHAnsi"/>
          <w:b/>
          <w:bCs/>
        </w:rPr>
        <w:t xml:space="preserve"> }}</w:t>
      </w:r>
    </w:p>
    <w:p w14:paraId="23F2AF2B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036D5D8" w14:textId="77777777" w:rsidR="00934177" w:rsidRPr="00934177" w:rsidRDefault="00934177" w:rsidP="00934177">
      <w:pPr>
        <w:spacing w:line="256" w:lineRule="auto"/>
        <w:rPr>
          <w:rFonts w:eastAsia="Roboto Light" w:cstheme="minorHAnsi"/>
          <w:szCs w:val="24"/>
        </w:rPr>
      </w:pPr>
      <w:r w:rsidRPr="00934177">
        <w:rPr>
          <w:rFonts w:eastAsia="Roboto Light" w:cstheme="minorHAnsi"/>
        </w:rPr>
        <w:t xml:space="preserve">Check the final version of YAML files </w:t>
      </w:r>
      <w:proofErr w:type="gramStart"/>
      <w:r w:rsidRPr="00934177">
        <w:rPr>
          <w:rFonts w:eastAsia="Roboto Light" w:cstheme="minorHAnsi"/>
        </w:rPr>
        <w:t>again</w:t>
      </w:r>
      <w:proofErr w:type="gramEnd"/>
    </w:p>
    <w:p w14:paraId="42B69569" w14:textId="77777777" w:rsidR="00934177" w:rsidRPr="00934177" w:rsidRDefault="00934177" w:rsidP="00934177">
      <w:pPr>
        <w:spacing w:line="256" w:lineRule="auto"/>
        <w:rPr>
          <w:rFonts w:eastAsia="Times New Roman" w:cstheme="minorHAnsi"/>
        </w:rPr>
      </w:pPr>
    </w:p>
    <w:p w14:paraId="718EC418" w14:textId="77777777" w:rsidR="00934177" w:rsidRPr="00934177" w:rsidRDefault="00934177" w:rsidP="00934177">
      <w:pPr>
        <w:spacing w:line="256" w:lineRule="auto"/>
        <w:ind w:left="360"/>
        <w:rPr>
          <w:rFonts w:eastAsia="Roboto Light" w:cstheme="minorHAnsi"/>
          <w:szCs w:val="24"/>
        </w:rPr>
      </w:pPr>
      <w:r w:rsidRPr="00934177">
        <w:rPr>
          <w:rFonts w:cstheme="minorHAnsi"/>
          <w:b/>
          <w:bCs/>
        </w:rPr>
        <w:t>helm template my-</w:t>
      </w:r>
      <w:proofErr w:type="gramStart"/>
      <w:r w:rsidRPr="00934177">
        <w:rPr>
          <w:rFonts w:cstheme="minorHAnsi"/>
          <w:b/>
          <w:bCs/>
        </w:rPr>
        <w:t>first-chart</w:t>
      </w:r>
      <w:proofErr w:type="gramEnd"/>
      <w:r w:rsidRPr="00934177">
        <w:rPr>
          <w:rFonts w:cstheme="minorHAnsi"/>
          <w:b/>
          <w:bCs/>
        </w:rPr>
        <w:t xml:space="preserve"> </w:t>
      </w:r>
      <w:proofErr w:type="spellStart"/>
      <w:r w:rsidRPr="00934177">
        <w:rPr>
          <w:rFonts w:cstheme="minorHAnsi"/>
          <w:b/>
          <w:bCs/>
        </w:rPr>
        <w:t>my-first-chart</w:t>
      </w:r>
      <w:proofErr w:type="spellEnd"/>
    </w:p>
    <w:p w14:paraId="0D05BC97" w14:textId="77777777" w:rsidR="00934177" w:rsidRPr="00934177" w:rsidRDefault="00934177" w:rsidP="00934177">
      <w:pPr>
        <w:spacing w:line="256" w:lineRule="auto"/>
        <w:rPr>
          <w:rFonts w:eastAsia="Times New Roman" w:cstheme="minorHAnsi"/>
        </w:rPr>
      </w:pPr>
    </w:p>
    <w:p w14:paraId="3020A7AD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Run helm install again to install the </w:t>
      </w:r>
      <w:proofErr w:type="gramStart"/>
      <w:r w:rsidRPr="00934177">
        <w:rPr>
          <w:rFonts w:eastAsia="Roboto Light" w:cstheme="minorHAnsi"/>
        </w:rPr>
        <w:t>chart</w:t>
      </w:r>
      <w:proofErr w:type="gramEnd"/>
    </w:p>
    <w:p w14:paraId="6FCD61E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530B9E6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install my-</w:t>
      </w:r>
      <w:proofErr w:type="gramStart"/>
      <w:r w:rsidRPr="00934177">
        <w:rPr>
          <w:rFonts w:eastAsia="Roboto Light" w:cstheme="minorHAnsi"/>
          <w:b/>
          <w:bCs/>
        </w:rPr>
        <w:t>first-chart</w:t>
      </w:r>
      <w:proofErr w:type="gramEnd"/>
      <w:r w:rsidRPr="00934177">
        <w:rPr>
          <w:rFonts w:eastAsia="Roboto Light" w:cstheme="minorHAnsi"/>
          <w:b/>
          <w:bCs/>
        </w:rPr>
        <w:t xml:space="preserve"> </w:t>
      </w:r>
      <w:proofErr w:type="spellStart"/>
      <w:r w:rsidRPr="00934177">
        <w:rPr>
          <w:rFonts w:eastAsia="Roboto Light" w:cstheme="minorHAnsi"/>
          <w:b/>
          <w:bCs/>
        </w:rPr>
        <w:t>my-first-chart</w:t>
      </w:r>
      <w:proofErr w:type="spellEnd"/>
    </w:p>
    <w:p w14:paraId="29587935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22EB92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Check whether all Pods are </w:t>
      </w:r>
      <w:proofErr w:type="gramStart"/>
      <w:r w:rsidRPr="00934177">
        <w:rPr>
          <w:rFonts w:eastAsia="Roboto Light" w:cstheme="minorHAnsi"/>
        </w:rPr>
        <w:t>created</w:t>
      </w:r>
      <w:proofErr w:type="gramEnd"/>
    </w:p>
    <w:p w14:paraId="1580D66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0AAE9FE4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proofErr w:type="spellStart"/>
      <w:r w:rsidRPr="00934177">
        <w:rPr>
          <w:rFonts w:eastAsia="Roboto Light" w:cstheme="minorHAnsi"/>
          <w:b/>
          <w:bCs/>
        </w:rPr>
        <w:t>kubeclt</w:t>
      </w:r>
      <w:proofErr w:type="spellEnd"/>
      <w:r w:rsidRPr="00934177">
        <w:rPr>
          <w:rFonts w:eastAsia="Roboto Light" w:cstheme="minorHAnsi"/>
          <w:b/>
          <w:bCs/>
        </w:rPr>
        <w:t xml:space="preserve"> get </w:t>
      </w:r>
      <w:proofErr w:type="gramStart"/>
      <w:r w:rsidRPr="00934177">
        <w:rPr>
          <w:rFonts w:eastAsia="Roboto Light" w:cstheme="minorHAnsi"/>
          <w:b/>
          <w:bCs/>
        </w:rPr>
        <w:t>pod</w:t>
      </w:r>
      <w:proofErr w:type="gramEnd"/>
    </w:p>
    <w:p w14:paraId="6838993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E5A8CF9" w14:textId="77777777" w:rsidR="00934177" w:rsidRPr="00934177" w:rsidRDefault="00934177" w:rsidP="00934177">
      <w:pPr>
        <w:spacing w:line="256" w:lineRule="auto"/>
        <w:rPr>
          <w:rFonts w:eastAsia="Roboto Light" w:cstheme="minorHAnsi"/>
          <w:szCs w:val="24"/>
        </w:rPr>
      </w:pPr>
      <w:r w:rsidRPr="00934177">
        <w:rPr>
          <w:rFonts w:eastAsia="Roboto Light" w:cstheme="minorHAnsi"/>
        </w:rPr>
        <w:t xml:space="preserve">You can </w:t>
      </w:r>
      <w:r w:rsidRPr="00934177">
        <w:rPr>
          <w:rFonts w:eastAsia="Roboto Light" w:cstheme="minorHAnsi"/>
          <w:b/>
          <w:bCs/>
        </w:rPr>
        <w:t xml:space="preserve">try to change number of replicas </w:t>
      </w:r>
      <w:r w:rsidRPr="00934177">
        <w:rPr>
          <w:rFonts w:eastAsia="Roboto Light" w:cstheme="minorHAnsi"/>
        </w:rPr>
        <w:t xml:space="preserve">to other value in </w:t>
      </w:r>
      <w:proofErr w:type="spellStart"/>
      <w:proofErr w:type="gramStart"/>
      <w:r w:rsidRPr="00934177">
        <w:rPr>
          <w:rFonts w:eastAsia="Roboto Light" w:cstheme="minorHAnsi"/>
        </w:rPr>
        <w:t>values.yaml</w:t>
      </w:r>
      <w:proofErr w:type="spellEnd"/>
      <w:proofErr w:type="gramEnd"/>
      <w:r w:rsidRPr="00934177">
        <w:rPr>
          <w:rFonts w:eastAsia="Roboto Light" w:cstheme="minorHAnsi"/>
        </w:rPr>
        <w:t xml:space="preserve"> and run this command to apply the change</w:t>
      </w:r>
    </w:p>
    <w:p w14:paraId="52DF1CEC" w14:textId="77777777" w:rsidR="00934177" w:rsidRPr="00934177" w:rsidRDefault="00934177" w:rsidP="00934177">
      <w:pPr>
        <w:spacing w:line="256" w:lineRule="auto"/>
        <w:rPr>
          <w:rFonts w:eastAsia="Times New Roman" w:cstheme="minorHAnsi"/>
        </w:rPr>
      </w:pPr>
    </w:p>
    <w:p w14:paraId="54657C39" w14:textId="77777777" w:rsidR="00934177" w:rsidRPr="00934177" w:rsidRDefault="00934177" w:rsidP="00934177">
      <w:pPr>
        <w:spacing w:line="256" w:lineRule="auto"/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>deployment:</w:t>
      </w:r>
    </w:p>
    <w:p w14:paraId="545B8586" w14:textId="77777777" w:rsidR="00934177" w:rsidRPr="00934177" w:rsidRDefault="00934177" w:rsidP="00934177">
      <w:pPr>
        <w:spacing w:line="256" w:lineRule="auto"/>
        <w:rPr>
          <w:rFonts w:eastAsia="Consolas" w:cstheme="minorHAnsi"/>
          <w:b/>
          <w:bCs/>
          <w:sz w:val="20"/>
          <w:szCs w:val="20"/>
        </w:rPr>
      </w:pPr>
      <w:r w:rsidRPr="00934177">
        <w:rPr>
          <w:rFonts w:eastAsia="Consolas" w:cstheme="minorHAnsi"/>
          <w:b/>
          <w:bCs/>
          <w:sz w:val="20"/>
          <w:szCs w:val="20"/>
        </w:rPr>
        <w:t xml:space="preserve">  replicas: 2</w:t>
      </w:r>
    </w:p>
    <w:p w14:paraId="561E5852" w14:textId="77777777" w:rsidR="00934177" w:rsidRPr="00934177" w:rsidRDefault="00934177" w:rsidP="00934177">
      <w:pPr>
        <w:spacing w:line="256" w:lineRule="auto"/>
        <w:rPr>
          <w:rFonts w:eastAsia="Times New Roman" w:cstheme="minorHAnsi"/>
          <w:sz w:val="22"/>
        </w:rPr>
      </w:pPr>
    </w:p>
    <w:p w14:paraId="652F182E" w14:textId="77777777" w:rsidR="00934177" w:rsidRPr="00934177" w:rsidRDefault="00934177" w:rsidP="00934177">
      <w:pPr>
        <w:spacing w:line="256" w:lineRule="auto"/>
        <w:rPr>
          <w:rFonts w:cstheme="minorHAnsi"/>
        </w:rPr>
      </w:pPr>
      <w:r w:rsidRPr="00934177">
        <w:rPr>
          <w:rFonts w:cstheme="minorHAnsi"/>
        </w:rPr>
        <w:t xml:space="preserve">You can redeploy helm chart using the new values with this </w:t>
      </w:r>
      <w:proofErr w:type="gramStart"/>
      <w:r w:rsidRPr="00934177">
        <w:rPr>
          <w:rFonts w:cstheme="minorHAnsi"/>
        </w:rPr>
        <w:t>command</w:t>
      </w:r>
      <w:proofErr w:type="gramEnd"/>
    </w:p>
    <w:p w14:paraId="5ABF871C" w14:textId="77777777" w:rsidR="00934177" w:rsidRPr="00934177" w:rsidRDefault="00934177" w:rsidP="00934177">
      <w:pPr>
        <w:spacing w:line="256" w:lineRule="auto"/>
        <w:rPr>
          <w:rFonts w:cstheme="minorHAnsi"/>
        </w:rPr>
      </w:pPr>
    </w:p>
    <w:p w14:paraId="00AF1451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upgrade my-</w:t>
      </w:r>
      <w:proofErr w:type="gramStart"/>
      <w:r w:rsidRPr="00934177">
        <w:rPr>
          <w:rFonts w:eastAsia="Roboto Light" w:cstheme="minorHAnsi"/>
          <w:b/>
          <w:bCs/>
        </w:rPr>
        <w:t>first-chart</w:t>
      </w:r>
      <w:proofErr w:type="gramEnd"/>
      <w:r w:rsidRPr="00934177">
        <w:rPr>
          <w:rFonts w:eastAsia="Roboto Light" w:cstheme="minorHAnsi"/>
          <w:b/>
          <w:bCs/>
        </w:rPr>
        <w:t xml:space="preserve"> </w:t>
      </w:r>
      <w:proofErr w:type="spellStart"/>
      <w:r w:rsidRPr="00934177">
        <w:rPr>
          <w:rFonts w:eastAsia="Roboto Light" w:cstheme="minorHAnsi"/>
          <w:b/>
          <w:bCs/>
        </w:rPr>
        <w:t>my-first-chart</w:t>
      </w:r>
      <w:proofErr w:type="spellEnd"/>
    </w:p>
    <w:p w14:paraId="57AB246B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</w:p>
    <w:p w14:paraId="5BA0F12A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Check whether all Pods are </w:t>
      </w:r>
      <w:proofErr w:type="gramStart"/>
      <w:r w:rsidRPr="00934177">
        <w:rPr>
          <w:rFonts w:eastAsia="Roboto Light" w:cstheme="minorHAnsi"/>
        </w:rPr>
        <w:t>created</w:t>
      </w:r>
      <w:proofErr w:type="gramEnd"/>
    </w:p>
    <w:p w14:paraId="4850CAD3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E81D013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proofErr w:type="spellStart"/>
      <w:r w:rsidRPr="00934177">
        <w:rPr>
          <w:rFonts w:eastAsia="Roboto Light" w:cstheme="minorHAnsi"/>
          <w:b/>
          <w:bCs/>
        </w:rPr>
        <w:t>kubeclt</w:t>
      </w:r>
      <w:proofErr w:type="spellEnd"/>
      <w:r w:rsidRPr="00934177">
        <w:rPr>
          <w:rFonts w:eastAsia="Roboto Light" w:cstheme="minorHAnsi"/>
          <w:b/>
          <w:bCs/>
        </w:rPr>
        <w:t xml:space="preserve"> get </w:t>
      </w:r>
      <w:proofErr w:type="gramStart"/>
      <w:r w:rsidRPr="00934177">
        <w:rPr>
          <w:rFonts w:eastAsia="Roboto Light" w:cstheme="minorHAnsi"/>
          <w:b/>
          <w:bCs/>
        </w:rPr>
        <w:t>pod</w:t>
      </w:r>
      <w:proofErr w:type="gramEnd"/>
    </w:p>
    <w:p w14:paraId="3518576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01DEA101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Run helm ls again. Now you can see that it shows the second version of your </w:t>
      </w:r>
      <w:proofErr w:type="gramStart"/>
      <w:r w:rsidRPr="00934177">
        <w:rPr>
          <w:rFonts w:eastAsia="Roboto Light" w:cstheme="minorHAnsi"/>
        </w:rPr>
        <w:t>chart</w:t>
      </w:r>
      <w:proofErr w:type="gramEnd"/>
    </w:p>
    <w:p w14:paraId="54D363E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CAB7147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ls</w:t>
      </w:r>
    </w:p>
    <w:p w14:paraId="682586A9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</w:p>
    <w:p w14:paraId="02ABE162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We can undo our </w:t>
      </w:r>
      <w:proofErr w:type="gramStart"/>
      <w:r w:rsidRPr="00934177">
        <w:rPr>
          <w:rFonts w:eastAsia="Roboto Light" w:cstheme="minorHAnsi"/>
        </w:rPr>
        <w:t>deployment</w:t>
      </w:r>
      <w:proofErr w:type="gramEnd"/>
    </w:p>
    <w:p w14:paraId="16F213DE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FF0E605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rollback my-</w:t>
      </w:r>
      <w:proofErr w:type="gramStart"/>
      <w:r w:rsidRPr="00934177">
        <w:rPr>
          <w:rFonts w:eastAsia="Roboto Light" w:cstheme="minorHAnsi"/>
          <w:b/>
          <w:bCs/>
        </w:rPr>
        <w:t>first-chart</w:t>
      </w:r>
      <w:proofErr w:type="gramEnd"/>
    </w:p>
    <w:p w14:paraId="37B52B6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C4EE33D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Run helm ls again. Which version can you </w:t>
      </w:r>
      <w:proofErr w:type="gramStart"/>
      <w:r w:rsidRPr="00934177">
        <w:rPr>
          <w:rFonts w:eastAsia="Roboto Light" w:cstheme="minorHAnsi"/>
        </w:rPr>
        <w:t>see ?</w:t>
      </w:r>
      <w:proofErr w:type="gramEnd"/>
    </w:p>
    <w:p w14:paraId="3970665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2811EC06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ls</w:t>
      </w:r>
    </w:p>
    <w:p w14:paraId="5298574E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95A1CD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Check how many pods are </w:t>
      </w:r>
      <w:proofErr w:type="gramStart"/>
      <w:r w:rsidRPr="00934177">
        <w:rPr>
          <w:rFonts w:eastAsia="Roboto Light" w:cstheme="minorHAnsi"/>
        </w:rPr>
        <w:t>there</w:t>
      </w:r>
      <w:proofErr w:type="gramEnd"/>
    </w:p>
    <w:p w14:paraId="5111EF60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8190C58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proofErr w:type="spellStart"/>
      <w:r w:rsidRPr="00934177">
        <w:rPr>
          <w:rFonts w:eastAsia="Roboto Light" w:cstheme="minorHAnsi"/>
          <w:b/>
          <w:bCs/>
        </w:rPr>
        <w:t>kubeclt</w:t>
      </w:r>
      <w:proofErr w:type="spellEnd"/>
      <w:r w:rsidRPr="00934177">
        <w:rPr>
          <w:rFonts w:eastAsia="Roboto Light" w:cstheme="minorHAnsi"/>
          <w:b/>
          <w:bCs/>
        </w:rPr>
        <w:t xml:space="preserve"> get </w:t>
      </w:r>
      <w:proofErr w:type="gramStart"/>
      <w:r w:rsidRPr="00934177">
        <w:rPr>
          <w:rFonts w:eastAsia="Roboto Light" w:cstheme="minorHAnsi"/>
          <w:b/>
          <w:bCs/>
        </w:rPr>
        <w:t>pod</w:t>
      </w:r>
      <w:proofErr w:type="gramEnd"/>
    </w:p>
    <w:p w14:paraId="33FB56F9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C44617A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We can create second version of chart by create second version of </w:t>
      </w:r>
      <w:proofErr w:type="spellStart"/>
      <w:proofErr w:type="gramStart"/>
      <w:r w:rsidRPr="00934177">
        <w:rPr>
          <w:rFonts w:eastAsia="Roboto Light" w:cstheme="minorHAnsi"/>
        </w:rPr>
        <w:t>values.yaml</w:t>
      </w:r>
      <w:proofErr w:type="spellEnd"/>
      <w:proofErr w:type="gramEnd"/>
      <w:r w:rsidRPr="00934177">
        <w:rPr>
          <w:rFonts w:eastAsia="Roboto Light" w:cstheme="minorHAnsi"/>
        </w:rPr>
        <w:t xml:space="preserve"> inside folder my-first-chart like this</w:t>
      </w:r>
    </w:p>
    <w:p w14:paraId="765C690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236E87F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touch ./my-first-chart/values-v2.yaml</w:t>
      </w:r>
      <w:r w:rsidRPr="00934177">
        <w:rPr>
          <w:rFonts w:eastAsia="Roboto Light" w:cstheme="minorHAnsi"/>
          <w:b/>
          <w:bCs/>
        </w:rPr>
        <w:tab/>
      </w:r>
    </w:p>
    <w:p w14:paraId="1F8222C9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E7D39E8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>Add this config into values-v</w:t>
      </w:r>
      <w:proofErr w:type="gramStart"/>
      <w:r w:rsidRPr="00934177">
        <w:rPr>
          <w:rFonts w:eastAsia="Roboto Light" w:cstheme="minorHAnsi"/>
        </w:rPr>
        <w:t>2.yaml</w:t>
      </w:r>
      <w:proofErr w:type="gramEnd"/>
    </w:p>
    <w:p w14:paraId="05235EAA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8F34A05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  <w:b/>
          <w:bCs/>
        </w:rPr>
        <w:t>deployment:</w:t>
      </w:r>
    </w:p>
    <w:p w14:paraId="686B6660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  <w:b/>
          <w:bCs/>
        </w:rPr>
        <w:t xml:space="preserve">  replicas: 100</w:t>
      </w:r>
    </w:p>
    <w:p w14:paraId="7B43526E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60BE32D5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>Use this command to deploy our chart using values-v</w:t>
      </w:r>
      <w:proofErr w:type="gramStart"/>
      <w:r w:rsidRPr="00934177">
        <w:rPr>
          <w:rFonts w:eastAsia="Roboto Light" w:cstheme="minorHAnsi"/>
        </w:rPr>
        <w:t>2.yaml</w:t>
      </w:r>
      <w:proofErr w:type="gramEnd"/>
    </w:p>
    <w:p w14:paraId="7BB0EC5E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D68CDEE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>helm upgrade my-</w:t>
      </w:r>
      <w:proofErr w:type="gramStart"/>
      <w:r w:rsidRPr="00934177">
        <w:rPr>
          <w:rFonts w:eastAsia="Roboto Light" w:cstheme="minorHAnsi"/>
          <w:b/>
          <w:bCs/>
        </w:rPr>
        <w:t>first-chart</w:t>
      </w:r>
      <w:proofErr w:type="gramEnd"/>
      <w:r w:rsidRPr="00934177">
        <w:rPr>
          <w:rFonts w:eastAsia="Roboto Light" w:cstheme="minorHAnsi"/>
          <w:b/>
          <w:bCs/>
        </w:rPr>
        <w:t xml:space="preserve"> </w:t>
      </w:r>
      <w:proofErr w:type="spellStart"/>
      <w:r w:rsidRPr="00934177">
        <w:rPr>
          <w:rFonts w:eastAsia="Roboto Light" w:cstheme="minorHAnsi"/>
          <w:b/>
          <w:bCs/>
        </w:rPr>
        <w:t>my-first-chart</w:t>
      </w:r>
      <w:proofErr w:type="spellEnd"/>
      <w:r w:rsidRPr="00934177">
        <w:rPr>
          <w:rFonts w:eastAsia="Roboto Light" w:cstheme="minorHAnsi"/>
          <w:b/>
          <w:bCs/>
        </w:rPr>
        <w:t xml:space="preserve"> --values ./my-first-chart/values-v2.yaml</w:t>
      </w:r>
    </w:p>
    <w:p w14:paraId="48B0FFFF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959BFFD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Check whether all Pods are </w:t>
      </w:r>
      <w:proofErr w:type="gramStart"/>
      <w:r w:rsidRPr="00934177">
        <w:rPr>
          <w:rFonts w:eastAsia="Roboto Light" w:cstheme="minorHAnsi"/>
        </w:rPr>
        <w:t>created</w:t>
      </w:r>
      <w:proofErr w:type="gramEnd"/>
    </w:p>
    <w:p w14:paraId="13272B6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60B89D67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proofErr w:type="spellStart"/>
      <w:r w:rsidRPr="00934177">
        <w:rPr>
          <w:rFonts w:eastAsia="Roboto Light" w:cstheme="minorHAnsi"/>
          <w:b/>
          <w:bCs/>
        </w:rPr>
        <w:t>kubeclt</w:t>
      </w:r>
      <w:proofErr w:type="spellEnd"/>
      <w:r w:rsidRPr="00934177">
        <w:rPr>
          <w:rFonts w:eastAsia="Roboto Light" w:cstheme="minorHAnsi"/>
          <w:b/>
          <w:bCs/>
        </w:rPr>
        <w:t xml:space="preserve"> get </w:t>
      </w:r>
      <w:proofErr w:type="gramStart"/>
      <w:r w:rsidRPr="00934177">
        <w:rPr>
          <w:rFonts w:eastAsia="Roboto Light" w:cstheme="minorHAnsi"/>
          <w:b/>
          <w:bCs/>
        </w:rPr>
        <w:t>pod</w:t>
      </w:r>
      <w:proofErr w:type="gramEnd"/>
    </w:p>
    <w:p w14:paraId="257B5ED9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08F269ED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You can </w:t>
      </w:r>
      <w:proofErr w:type="gramStart"/>
      <w:r w:rsidRPr="00934177">
        <w:rPr>
          <w:rFonts w:eastAsia="Roboto Light" w:cstheme="minorHAnsi"/>
        </w:rPr>
        <w:t>injected</w:t>
      </w:r>
      <w:proofErr w:type="gramEnd"/>
      <w:r w:rsidRPr="00934177">
        <w:rPr>
          <w:rFonts w:eastAsia="Roboto Light" w:cstheme="minorHAnsi"/>
        </w:rPr>
        <w:t xml:space="preserve"> values on the fly for small change</w:t>
      </w:r>
    </w:p>
    <w:p w14:paraId="56D65A53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785408F3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 xml:space="preserve">helm upgrade my-first-chart </w:t>
      </w:r>
      <w:proofErr w:type="spellStart"/>
      <w:r w:rsidRPr="00934177">
        <w:rPr>
          <w:rFonts w:eastAsia="Roboto Light" w:cstheme="minorHAnsi"/>
          <w:b/>
          <w:bCs/>
        </w:rPr>
        <w:t>my-first-chart</w:t>
      </w:r>
      <w:proofErr w:type="spellEnd"/>
      <w:r w:rsidRPr="00934177">
        <w:rPr>
          <w:rFonts w:eastAsia="Roboto Light" w:cstheme="minorHAnsi"/>
          <w:b/>
          <w:bCs/>
        </w:rPr>
        <w:t xml:space="preserve"> --set </w:t>
      </w:r>
      <w:proofErr w:type="spellStart"/>
      <w:proofErr w:type="gramStart"/>
      <w:r w:rsidRPr="00934177">
        <w:rPr>
          <w:rFonts w:eastAsia="Roboto Light" w:cstheme="minorHAnsi"/>
          <w:b/>
          <w:bCs/>
        </w:rPr>
        <w:t>deployment.replicas</w:t>
      </w:r>
      <w:proofErr w:type="spellEnd"/>
      <w:proofErr w:type="gramEnd"/>
      <w:r w:rsidRPr="00934177">
        <w:rPr>
          <w:rFonts w:eastAsia="Roboto Light" w:cstheme="minorHAnsi"/>
          <w:b/>
          <w:bCs/>
        </w:rPr>
        <w:t>=5</w:t>
      </w:r>
    </w:p>
    <w:p w14:paraId="4AE85A92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EE77C76" w14:textId="77777777" w:rsidR="00934177" w:rsidRPr="00934177" w:rsidRDefault="00934177" w:rsidP="00934177">
      <w:pPr>
        <w:spacing w:line="256" w:lineRule="auto"/>
        <w:rPr>
          <w:rFonts w:eastAsia="Roboto Light" w:cstheme="minorHAnsi"/>
          <w:szCs w:val="24"/>
        </w:rPr>
      </w:pPr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Your </w:t>
      </w:r>
      <w:proofErr w:type="gram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exercise !</w:t>
      </w:r>
      <w:proofErr w:type="gram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Instead of injecting replicas, also try to with other properties of YAML files. You can also </w:t>
      </w:r>
      <w:r w:rsidRPr="00934177">
        <w:rPr>
          <w:rFonts w:eastAsiaTheme="majorEastAsia" w:cstheme="minorHAnsi"/>
          <w:b/>
          <w:bCs/>
          <w:color w:val="EC6608" w:themeColor="text2"/>
          <w:sz w:val="32"/>
          <w:szCs w:val="32"/>
        </w:rPr>
        <w:t>add another YAML files</w:t>
      </w:r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into this too.</w:t>
      </w:r>
      <w:r w:rsidRPr="00934177">
        <w:rPr>
          <w:rFonts w:eastAsia="Roboto Light" w:cstheme="minorHAnsi"/>
        </w:rPr>
        <w:tab/>
      </w:r>
    </w:p>
    <w:p w14:paraId="219EAA83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F002FCA" w14:textId="77777777" w:rsidR="00934177" w:rsidRPr="00934177" w:rsidRDefault="00934177" w:rsidP="00934177">
      <w:pPr>
        <w:spacing w:line="256" w:lineRule="auto"/>
        <w:rPr>
          <w:rFonts w:eastAsia="Times New Roman" w:cstheme="minorHAnsi"/>
          <w:i/>
          <w:iCs/>
        </w:rPr>
      </w:pPr>
      <w:r w:rsidRPr="00934177">
        <w:rPr>
          <w:rFonts w:cstheme="minorHAnsi"/>
          <w:i/>
          <w:iCs/>
        </w:rPr>
        <w:t>--Pause--</w:t>
      </w:r>
    </w:p>
    <w:p w14:paraId="25364E2C" w14:textId="77777777" w:rsidR="00934177" w:rsidRDefault="00934177" w:rsidP="00934177">
      <w:pPr>
        <w:spacing w:line="256" w:lineRule="auto"/>
        <w:rPr>
          <w:rFonts w:cstheme="minorHAnsi"/>
        </w:rPr>
      </w:pPr>
    </w:p>
    <w:p w14:paraId="79A3BE43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03D2A1D5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3993180D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55FAC5C1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4B95CFF6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40ACA5D5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76770537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31F8DFBA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5D7F044A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2F1F913A" w14:textId="77777777" w:rsidR="00814E31" w:rsidRDefault="00814E31" w:rsidP="00934177">
      <w:pPr>
        <w:spacing w:line="256" w:lineRule="auto"/>
        <w:rPr>
          <w:rFonts w:cstheme="minorHAnsi"/>
        </w:rPr>
      </w:pPr>
    </w:p>
    <w:p w14:paraId="21BC32AA" w14:textId="77777777" w:rsidR="00814E31" w:rsidRPr="00934177" w:rsidRDefault="00814E31" w:rsidP="00934177">
      <w:pPr>
        <w:spacing w:line="256" w:lineRule="auto"/>
        <w:rPr>
          <w:rFonts w:cstheme="minorHAnsi"/>
        </w:rPr>
      </w:pPr>
    </w:p>
    <w:p w14:paraId="2F61B624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lastRenderedPageBreak/>
        <w:t xml:space="preserve">Now create a new chart with example chart files again using another name and explore those example chart files again. Can you understand </w:t>
      </w:r>
      <w:proofErr w:type="gramStart"/>
      <w:r w:rsidRPr="00934177">
        <w:rPr>
          <w:rFonts w:eastAsia="Roboto Light" w:cstheme="minorHAnsi"/>
        </w:rPr>
        <w:t>more ?</w:t>
      </w:r>
      <w:proofErr w:type="gramEnd"/>
    </w:p>
    <w:p w14:paraId="529559D8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6A49A58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ab/>
      </w:r>
      <w:proofErr w:type="gramStart"/>
      <w:r w:rsidRPr="00934177">
        <w:rPr>
          <w:rFonts w:eastAsia="Roboto Light" w:cstheme="minorHAnsi"/>
          <w:b/>
          <w:bCs/>
        </w:rPr>
        <w:t>helm</w:t>
      </w:r>
      <w:proofErr w:type="gramEnd"/>
      <w:r w:rsidRPr="00934177">
        <w:rPr>
          <w:rFonts w:eastAsia="Roboto Light" w:cstheme="minorHAnsi"/>
          <w:b/>
          <w:bCs/>
        </w:rPr>
        <w:t xml:space="preserve"> create my-second-chart</w:t>
      </w:r>
    </w:p>
    <w:p w14:paraId="33C20ADF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627CBE1" w14:textId="77777777" w:rsidR="00934177" w:rsidRPr="00934177" w:rsidRDefault="00934177" w:rsidP="00934177">
      <w:pPr>
        <w:rPr>
          <w:rFonts w:eastAsia="Times New Roman" w:cstheme="minorHAnsi"/>
          <w:color w:val="auto"/>
          <w:lang w:val="en-US"/>
        </w:rPr>
      </w:pPr>
      <w:r w:rsidRPr="00934177">
        <w:rPr>
          <w:rFonts w:eastAsia="Roboto Light" w:cstheme="minorHAnsi"/>
          <w:b/>
          <w:bCs/>
          <w:lang w:val="en-US"/>
        </w:rPr>
        <w:t>-- Recreate the cluster --</w:t>
      </w:r>
    </w:p>
    <w:p w14:paraId="2FC5396D" w14:textId="1E3519E3" w:rsidR="00934177" w:rsidRPr="006D3231" w:rsidRDefault="00934177" w:rsidP="00934177">
      <w:pPr>
        <w:spacing w:line="256" w:lineRule="auto"/>
        <w:rPr>
          <w:rFonts w:eastAsia="Roboto Light" w:cstheme="minorHAnsi"/>
          <w:lang w:val="en-US"/>
        </w:rPr>
      </w:pPr>
      <w:r w:rsidRPr="00934177">
        <w:rPr>
          <w:rFonts w:eastAsia="Roboto Light" w:cstheme="minorHAnsi"/>
        </w:rPr>
        <w:t xml:space="preserve">You can find many available </w:t>
      </w:r>
      <w:proofErr w:type="gramStart"/>
      <w:r w:rsidRPr="00934177">
        <w:rPr>
          <w:rFonts w:eastAsia="Roboto Light" w:cstheme="minorHAnsi"/>
        </w:rPr>
        <w:t>helm</w:t>
      </w:r>
      <w:proofErr w:type="gramEnd"/>
      <w:r w:rsidRPr="00934177">
        <w:rPr>
          <w:rFonts w:eastAsia="Roboto Light" w:cstheme="minorHAnsi"/>
        </w:rPr>
        <w:t xml:space="preserve"> chart for many application online. One of the current famous chart </w:t>
      </w:r>
      <w:proofErr w:type="gramStart"/>
      <w:r w:rsidRPr="00934177">
        <w:rPr>
          <w:rFonts w:eastAsia="Roboto Light" w:cstheme="minorHAnsi"/>
        </w:rPr>
        <w:t>re</w:t>
      </w:r>
      <w:r w:rsidR="006D3231">
        <w:rPr>
          <w:rFonts w:eastAsia="Roboto Light" w:cstheme="minorHAnsi"/>
        </w:rPr>
        <w:t>po</w:t>
      </w:r>
      <w:r w:rsidRPr="00934177">
        <w:rPr>
          <w:rFonts w:eastAsia="Roboto Light" w:cstheme="minorHAnsi"/>
        </w:rPr>
        <w:t>sitory</w:t>
      </w:r>
      <w:proofErr w:type="gramEnd"/>
      <w:r w:rsidRPr="00934177">
        <w:rPr>
          <w:rFonts w:eastAsia="Roboto Light" w:cstheme="minorHAnsi"/>
        </w:rPr>
        <w:t xml:space="preserve"> is:</w:t>
      </w:r>
    </w:p>
    <w:p w14:paraId="3C38D76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6BAC44DC" w14:textId="77777777" w:rsidR="00934177" w:rsidRPr="00934177" w:rsidRDefault="00934177" w:rsidP="006D3231">
      <w:pPr>
        <w:spacing w:line="256" w:lineRule="auto"/>
        <w:ind w:firstLine="397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  <w:b/>
          <w:bCs/>
        </w:rPr>
        <w:t>https://</w:t>
      </w:r>
      <w:proofErr w:type="spellStart"/>
      <w:r w:rsidRPr="00934177">
        <w:rPr>
          <w:rFonts w:eastAsia="Roboto Light" w:cstheme="minorHAnsi"/>
          <w:b/>
          <w:bCs/>
        </w:rPr>
        <w:t>artifacthub.io</w:t>
      </w:r>
      <w:proofErr w:type="spellEnd"/>
      <w:r w:rsidRPr="00934177">
        <w:rPr>
          <w:rFonts w:eastAsia="Roboto Light" w:cstheme="minorHAnsi"/>
          <w:b/>
          <w:bCs/>
        </w:rPr>
        <w:t>/</w:t>
      </w:r>
    </w:p>
    <w:p w14:paraId="4ADA9FD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4032AE95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>We will try with available helm chart for "Nginx".</w:t>
      </w:r>
    </w:p>
    <w:p w14:paraId="73605BCC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2AEA0DC" w14:textId="77777777" w:rsidR="00934177" w:rsidRPr="00934177" w:rsidRDefault="00934177" w:rsidP="006D3231">
      <w:pPr>
        <w:spacing w:line="256" w:lineRule="auto"/>
        <w:ind w:firstLine="397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  <w:b/>
          <w:bCs/>
        </w:rPr>
        <w:t>https://</w:t>
      </w:r>
      <w:proofErr w:type="spellStart"/>
      <w:r w:rsidRPr="00934177">
        <w:rPr>
          <w:rFonts w:eastAsia="Roboto Light" w:cstheme="minorHAnsi"/>
          <w:b/>
          <w:bCs/>
        </w:rPr>
        <w:t>artifacthub.io</w:t>
      </w:r>
      <w:proofErr w:type="spellEnd"/>
      <w:r w:rsidRPr="00934177">
        <w:rPr>
          <w:rFonts w:eastAsia="Roboto Light" w:cstheme="minorHAnsi"/>
          <w:b/>
          <w:bCs/>
        </w:rPr>
        <w:t>/packages/helm/</w:t>
      </w:r>
      <w:proofErr w:type="spellStart"/>
      <w:r w:rsidRPr="00934177">
        <w:rPr>
          <w:rFonts w:eastAsia="Roboto Light" w:cstheme="minorHAnsi"/>
          <w:b/>
          <w:bCs/>
        </w:rPr>
        <w:t>bitnami</w:t>
      </w:r>
      <w:proofErr w:type="spellEnd"/>
      <w:r w:rsidRPr="00934177">
        <w:rPr>
          <w:rFonts w:eastAsia="Roboto Light" w:cstheme="minorHAnsi"/>
          <w:b/>
          <w:bCs/>
        </w:rPr>
        <w:t>/nginx</w:t>
      </w:r>
    </w:p>
    <w:p w14:paraId="105E0C9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0315A938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>First clone nginx chart repository to your machine</w:t>
      </w:r>
    </w:p>
    <w:p w14:paraId="71096AD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11547501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 xml:space="preserve">helm </w:t>
      </w:r>
      <w:proofErr w:type="gramStart"/>
      <w:r w:rsidRPr="00934177">
        <w:rPr>
          <w:rFonts w:eastAsia="Roboto Light" w:cstheme="minorHAnsi"/>
          <w:b/>
          <w:bCs/>
        </w:rPr>
        <w:t>repo</w:t>
      </w:r>
      <w:proofErr w:type="gramEnd"/>
      <w:r w:rsidRPr="00934177">
        <w:rPr>
          <w:rFonts w:eastAsia="Roboto Light" w:cstheme="minorHAnsi"/>
          <w:b/>
          <w:bCs/>
        </w:rPr>
        <w:t xml:space="preserve"> add </w:t>
      </w:r>
      <w:proofErr w:type="spellStart"/>
      <w:r w:rsidRPr="00934177">
        <w:rPr>
          <w:rFonts w:eastAsia="Roboto Light" w:cstheme="minorHAnsi"/>
          <w:b/>
          <w:bCs/>
        </w:rPr>
        <w:t>bitnami</w:t>
      </w:r>
      <w:proofErr w:type="spellEnd"/>
      <w:r w:rsidRPr="00934177">
        <w:rPr>
          <w:rFonts w:eastAsia="Roboto Light" w:cstheme="minorHAnsi"/>
          <w:b/>
          <w:bCs/>
        </w:rPr>
        <w:t xml:space="preserve"> https://</w:t>
      </w:r>
      <w:proofErr w:type="spellStart"/>
      <w:r w:rsidRPr="00934177">
        <w:rPr>
          <w:rFonts w:eastAsia="Roboto Light" w:cstheme="minorHAnsi"/>
          <w:b/>
          <w:bCs/>
        </w:rPr>
        <w:t>charts.bitnami.com</w:t>
      </w:r>
      <w:proofErr w:type="spellEnd"/>
      <w:r w:rsidRPr="00934177">
        <w:rPr>
          <w:rFonts w:eastAsia="Roboto Light" w:cstheme="minorHAnsi"/>
          <w:b/>
          <w:bCs/>
        </w:rPr>
        <w:t>/</w:t>
      </w:r>
      <w:proofErr w:type="spellStart"/>
      <w:r w:rsidRPr="00934177">
        <w:rPr>
          <w:rFonts w:eastAsia="Roboto Light" w:cstheme="minorHAnsi"/>
          <w:b/>
          <w:bCs/>
        </w:rPr>
        <w:t>bitnami</w:t>
      </w:r>
      <w:proofErr w:type="spellEnd"/>
    </w:p>
    <w:p w14:paraId="70196913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19E0E335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="Roboto Light" w:cstheme="minorHAnsi"/>
        </w:rPr>
        <w:t xml:space="preserve">Then just install it with this </w:t>
      </w:r>
      <w:proofErr w:type="gramStart"/>
      <w:r w:rsidRPr="00934177">
        <w:rPr>
          <w:rFonts w:eastAsia="Roboto Light" w:cstheme="minorHAnsi"/>
        </w:rPr>
        <w:t>command</w:t>
      </w:r>
      <w:proofErr w:type="gramEnd"/>
    </w:p>
    <w:p w14:paraId="637931E8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3B7C8053" w14:textId="77777777" w:rsidR="00934177" w:rsidRPr="00934177" w:rsidRDefault="00934177" w:rsidP="00934177">
      <w:pPr>
        <w:spacing w:line="256" w:lineRule="auto"/>
        <w:rPr>
          <w:rFonts w:eastAsia="Roboto Light" w:cstheme="minorHAnsi"/>
          <w:b/>
          <w:bCs/>
        </w:rPr>
      </w:pPr>
      <w:r w:rsidRPr="00934177">
        <w:rPr>
          <w:rFonts w:eastAsia="Roboto Light" w:cstheme="minorHAnsi"/>
        </w:rPr>
        <w:tab/>
      </w:r>
      <w:r w:rsidRPr="00934177">
        <w:rPr>
          <w:rFonts w:eastAsia="Roboto Light" w:cstheme="minorHAnsi"/>
          <w:b/>
          <w:bCs/>
        </w:rPr>
        <w:t xml:space="preserve">helm install my-release </w:t>
      </w:r>
      <w:proofErr w:type="spellStart"/>
      <w:r w:rsidRPr="00934177">
        <w:rPr>
          <w:rFonts w:eastAsia="Roboto Light" w:cstheme="minorHAnsi"/>
          <w:b/>
          <w:bCs/>
        </w:rPr>
        <w:t>bitnami</w:t>
      </w:r>
      <w:proofErr w:type="spellEnd"/>
      <w:r w:rsidRPr="00934177">
        <w:rPr>
          <w:rFonts w:eastAsia="Roboto Light" w:cstheme="minorHAnsi"/>
          <w:b/>
          <w:bCs/>
        </w:rPr>
        <w:t>/</w:t>
      </w:r>
      <w:proofErr w:type="gramStart"/>
      <w:r w:rsidRPr="00934177">
        <w:rPr>
          <w:rFonts w:eastAsia="Roboto Light" w:cstheme="minorHAnsi"/>
          <w:b/>
          <w:bCs/>
        </w:rPr>
        <w:t>nginx</w:t>
      </w:r>
      <w:proofErr w:type="gramEnd"/>
    </w:p>
    <w:p w14:paraId="3253D156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54929A45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proofErr w:type="gramStart"/>
      <w:r w:rsidRPr="00934177">
        <w:rPr>
          <w:rFonts w:eastAsia="Roboto Light" w:cstheme="minorHAnsi"/>
        </w:rPr>
        <w:t>This charts</w:t>
      </w:r>
      <w:proofErr w:type="gramEnd"/>
      <w:r w:rsidRPr="00934177">
        <w:rPr>
          <w:rFonts w:eastAsia="Roboto Light" w:cstheme="minorHAnsi"/>
        </w:rPr>
        <w:t xml:space="preserve"> will create nginx deployment and </w:t>
      </w:r>
      <w:proofErr w:type="spellStart"/>
      <w:r w:rsidRPr="00934177">
        <w:rPr>
          <w:rFonts w:eastAsia="Roboto Light" w:cstheme="minorHAnsi"/>
        </w:rPr>
        <w:t>LoadBalancer</w:t>
      </w:r>
      <w:proofErr w:type="spellEnd"/>
      <w:r w:rsidRPr="00934177">
        <w:rPr>
          <w:rFonts w:eastAsia="Roboto Light" w:cstheme="minorHAnsi"/>
        </w:rPr>
        <w:t xml:space="preserve"> service for you. You can directly access it with node IP in your Browser.</w:t>
      </w:r>
    </w:p>
    <w:p w14:paraId="17353497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6F2F516E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Your </w:t>
      </w:r>
      <w:proofErr w:type="gram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exercise !</w:t>
      </w:r>
      <w:proofErr w:type="gram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If Nginx is boring for you, try out with </w:t>
      </w:r>
      <w:proofErr w:type="gram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other</w:t>
      </w:r>
      <w:proofErr w:type="gram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helm chart by yourself. </w:t>
      </w:r>
    </w:p>
    <w:p w14:paraId="0553DB3B" w14:textId="77777777" w:rsidR="00934177" w:rsidRPr="00934177" w:rsidRDefault="00934177" w:rsidP="00934177">
      <w:pPr>
        <w:spacing w:line="256" w:lineRule="auto"/>
        <w:rPr>
          <w:rFonts w:eastAsia="Roboto Light" w:cstheme="minorHAnsi"/>
        </w:rPr>
      </w:pPr>
    </w:p>
    <w:p w14:paraId="7D0E1A0E" w14:textId="77777777" w:rsidR="00934177" w:rsidRPr="00934177" w:rsidRDefault="00934177" w:rsidP="00934177">
      <w:pPr>
        <w:spacing w:line="256" w:lineRule="auto"/>
        <w:rPr>
          <w:rFonts w:eastAsia="Times New Roman" w:cstheme="minorHAnsi"/>
          <w:b/>
          <w:bCs/>
          <w:color w:val="auto"/>
          <w:lang w:val="en-US"/>
        </w:rPr>
      </w:pPr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Your </w:t>
      </w:r>
      <w:proofErr w:type="gram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exercise !</w:t>
      </w:r>
      <w:proofErr w:type="gram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If you still have more time, try to deploy </w:t>
      </w:r>
      <w:proofErr w:type="spell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Fluentd</w:t>
      </w:r>
      <w:proofErr w:type="spell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, Elasticsearch and Kibana for </w:t>
      </w:r>
      <w:proofErr w:type="spellStart"/>
      <w:r w:rsidRPr="00934177">
        <w:rPr>
          <w:rFonts w:eastAsiaTheme="majorEastAsia" w:cstheme="minorHAnsi"/>
          <w:color w:val="EC6608" w:themeColor="text2"/>
          <w:sz w:val="32"/>
          <w:szCs w:val="32"/>
        </w:rPr>
        <w:t>EFK</w:t>
      </w:r>
      <w:proofErr w:type="spellEnd"/>
      <w:r w:rsidRPr="00934177">
        <w:rPr>
          <w:rFonts w:eastAsiaTheme="majorEastAsia" w:cstheme="minorHAnsi"/>
          <w:color w:val="EC6608" w:themeColor="text2"/>
          <w:sz w:val="32"/>
          <w:szCs w:val="32"/>
        </w:rPr>
        <w:t xml:space="preserve"> Stack. We will do it together next lecture.</w:t>
      </w:r>
    </w:p>
    <w:p w14:paraId="425318F3" w14:textId="77777777" w:rsidR="00934177" w:rsidRPr="00934177" w:rsidRDefault="00934177" w:rsidP="00934177">
      <w:pPr>
        <w:spacing w:line="240" w:lineRule="exact"/>
        <w:rPr>
          <w:rFonts w:eastAsia="Roboto Light" w:cstheme="minorHAnsi"/>
          <w:b/>
          <w:bCs/>
          <w:szCs w:val="18"/>
          <w:lang w:val="en-US"/>
        </w:rPr>
      </w:pPr>
    </w:p>
    <w:p w14:paraId="3E5A123E" w14:textId="77777777" w:rsidR="00FB1809" w:rsidRPr="00934177" w:rsidRDefault="00FB1809" w:rsidP="00FB1809">
      <w:pPr>
        <w:spacing w:line="240" w:lineRule="exact"/>
        <w:rPr>
          <w:rFonts w:eastAsia="Roboto Light" w:cstheme="minorHAnsi"/>
          <w:szCs w:val="18"/>
          <w:lang w:val="en-US"/>
        </w:rPr>
      </w:pPr>
    </w:p>
    <w:p w14:paraId="104F23D2" w14:textId="77777777" w:rsidR="00F440A4" w:rsidRPr="00934177" w:rsidRDefault="00F440A4" w:rsidP="00F440A4">
      <w:pPr>
        <w:spacing w:line="240" w:lineRule="exact"/>
        <w:rPr>
          <w:rFonts w:cstheme="minorHAnsi"/>
          <w:b/>
          <w:bCs/>
          <w:szCs w:val="18"/>
          <w:lang w:val="en"/>
        </w:rPr>
      </w:pPr>
    </w:p>
    <w:sectPr w:rsidR="00F440A4" w:rsidRPr="00934177" w:rsidSect="000F62E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268" w:right="1814" w:bottom="1418" w:left="181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1070" w14:textId="77777777" w:rsidR="00B50A32" w:rsidRDefault="00B50A32" w:rsidP="00DF2F8F">
      <w:pPr>
        <w:spacing w:line="240" w:lineRule="auto"/>
      </w:pPr>
      <w:r>
        <w:separator/>
      </w:r>
    </w:p>
  </w:endnote>
  <w:endnote w:type="continuationSeparator" w:id="0">
    <w:p w14:paraId="09BEB4F7" w14:textId="77777777" w:rsidR="00B50A32" w:rsidRDefault="00B50A32" w:rsidP="00DF2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370531"/>
      <w:docPartObj>
        <w:docPartGallery w:val="Page Numbers (Bottom of Page)"/>
        <w:docPartUnique/>
      </w:docPartObj>
    </w:sdtPr>
    <w:sdtContent>
      <w:sdt>
        <w:sdtPr>
          <w:id w:val="-170183097"/>
          <w:docPartObj>
            <w:docPartGallery w:val="Page Numbers (Top of Page)"/>
            <w:docPartUnique/>
          </w:docPartObj>
        </w:sdtPr>
        <w:sdtContent>
          <w:p w14:paraId="5F597D5D" w14:textId="77777777" w:rsidR="000F62E1" w:rsidRDefault="000F62E1">
            <w:pPr>
              <w:pStyle w:val="Fuzeile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B48F5" w14:textId="77777777" w:rsidR="005872A9" w:rsidRDefault="005872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B749" w14:textId="77777777" w:rsidR="000F62E1" w:rsidRDefault="000F62E1">
    <w:pPr>
      <w:pStyle w:val="Fuzeile"/>
    </w:pPr>
    <w:r>
      <w:t>Pag</w:t>
    </w:r>
    <w:sdt>
      <w:sdtPr>
        <w:id w:val="-602417367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9513541" w14:textId="77777777" w:rsidR="001211DE" w:rsidRDefault="001211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FDB5" w14:textId="77777777" w:rsidR="00B50A32" w:rsidRDefault="00B50A32" w:rsidP="00DF2F8F">
      <w:pPr>
        <w:spacing w:line="240" w:lineRule="auto"/>
      </w:pPr>
      <w:r>
        <w:separator/>
      </w:r>
    </w:p>
  </w:footnote>
  <w:footnote w:type="continuationSeparator" w:id="0">
    <w:p w14:paraId="7697DF6F" w14:textId="77777777" w:rsidR="00B50A32" w:rsidRDefault="00B50A32" w:rsidP="00DF2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394E" w14:textId="77777777" w:rsidR="00E470A4" w:rsidRDefault="00E470A4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4864" behindDoc="0" locked="1" layoutInCell="1" allowOverlap="1" wp14:anchorId="38B01ACE" wp14:editId="57011279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FEB" w14:textId="77777777" w:rsidR="008D1254" w:rsidRPr="00E470A4" w:rsidRDefault="008D1254" w:rsidP="003F5318">
    <w:pPr>
      <w:pStyle w:val="Kopfzeile"/>
      <w:spacing w:after="1720"/>
    </w:pPr>
    <w:r>
      <w:rPr>
        <w:noProof/>
        <w:lang w:val="de-DE" w:eastAsia="de-DE"/>
      </w:rPr>
      <w:drawing>
        <wp:anchor distT="0" distB="0" distL="114300" distR="114300" simplePos="0" relativeHeight="251682816" behindDoc="0" locked="1" layoutInCell="1" allowOverlap="1" wp14:anchorId="5F2E8A4A" wp14:editId="177C2D06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9744" behindDoc="0" locked="1" layoutInCell="1" allowOverlap="0" wp14:anchorId="11D8077D" wp14:editId="27A404C1">
              <wp:simplePos x="0" y="0"/>
              <wp:positionH relativeFrom="page">
                <wp:posOffset>0</wp:posOffset>
              </wp:positionH>
              <wp:positionV relativeFrom="topMargin">
                <wp:posOffset>5346700</wp:posOffset>
              </wp:positionV>
              <wp:extent cx="252000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E69E96" id="Gerader Verbinde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421pt" to="19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U/XxyN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8720" behindDoc="0" locked="1" layoutInCell="1" allowOverlap="0" wp14:anchorId="5A571862" wp14:editId="5A4F5140">
              <wp:simplePos x="0" y="0"/>
              <wp:positionH relativeFrom="page">
                <wp:posOffset>0</wp:posOffset>
              </wp:positionH>
              <wp:positionV relativeFrom="topMargin">
                <wp:posOffset>3780790</wp:posOffset>
              </wp:positionV>
              <wp:extent cx="252000" cy="0"/>
              <wp:effectExtent l="0" t="0" r="0" b="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A5F916" id="Gerader Verbinde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297.7pt" to="19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Ab76Qd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4D01"/>
    <w:multiLevelType w:val="multilevel"/>
    <w:tmpl w:val="A4E43996"/>
    <w:lvl w:ilvl="0">
      <w:start w:val="1"/>
      <w:numFmt w:val="bullet"/>
      <w:pStyle w:val="AufzhlungEbene1"/>
      <w:lvlText w:val="•"/>
      <w:lvlJc w:val="left"/>
      <w:pPr>
        <w:ind w:left="397" w:hanging="397"/>
      </w:pPr>
      <w:rPr>
        <w:rFonts w:ascii="Calibri" w:hAnsi="Calibri" w:hint="default"/>
        <w:color w:val="EC6608" w:themeColor="accent1"/>
      </w:rPr>
    </w:lvl>
    <w:lvl w:ilvl="1">
      <w:start w:val="1"/>
      <w:numFmt w:val="bullet"/>
      <w:pStyle w:val="AufzhlungEbene2"/>
      <w:lvlText w:val="•"/>
      <w:lvlJc w:val="left"/>
      <w:pPr>
        <w:ind w:left="794" w:hanging="397"/>
      </w:pPr>
      <w:rPr>
        <w:rFonts w:ascii="Calibri" w:hAnsi="Calibri" w:hint="default"/>
        <w:color w:val="EC6608" w:themeColor="accent1"/>
      </w:rPr>
    </w:lvl>
    <w:lvl w:ilvl="2">
      <w:start w:val="1"/>
      <w:numFmt w:val="bullet"/>
      <w:pStyle w:val="AufzhlungEbene3"/>
      <w:lvlText w:val="•"/>
      <w:lvlJc w:val="left"/>
      <w:pPr>
        <w:ind w:left="1191" w:hanging="397"/>
      </w:pPr>
      <w:rPr>
        <w:rFonts w:ascii="Calibri" w:hAnsi="Calibri" w:hint="default"/>
        <w:color w:val="EC6608" w:themeColor="accent1"/>
      </w:rPr>
    </w:lvl>
    <w:lvl w:ilvl="3">
      <w:start w:val="1"/>
      <w:numFmt w:val="bullet"/>
      <w:pStyle w:val="AufzhlungEbene4"/>
      <w:lvlText w:val="•"/>
      <w:lvlJc w:val="left"/>
      <w:pPr>
        <w:ind w:left="1588" w:hanging="397"/>
      </w:pPr>
      <w:rPr>
        <w:rFonts w:ascii="Arial" w:hAnsi="Arial" w:hint="default"/>
        <w:color w:val="EC6608" w:themeColor="accent1"/>
      </w:rPr>
    </w:lvl>
    <w:lvl w:ilvl="4">
      <w:start w:val="1"/>
      <w:numFmt w:val="bullet"/>
      <w:pStyle w:val="AufzhlungEbene5"/>
      <w:lvlText w:val="•"/>
      <w:lvlJc w:val="left"/>
      <w:pPr>
        <w:ind w:left="1985" w:hanging="397"/>
      </w:pPr>
      <w:rPr>
        <w:rFonts w:ascii="Arial" w:hAnsi="Arial" w:hint="default"/>
        <w:color w:val="EC6608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6D474E"/>
    <w:multiLevelType w:val="hybridMultilevel"/>
    <w:tmpl w:val="60CCDCD6"/>
    <w:lvl w:ilvl="0" w:tplc="B282B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6D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800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E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D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88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D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C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8202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308D5"/>
    <w:multiLevelType w:val="hybridMultilevel"/>
    <w:tmpl w:val="E69A55B0"/>
    <w:lvl w:ilvl="0" w:tplc="B7E2E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C4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CA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8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0E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2A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4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445F"/>
    <w:multiLevelType w:val="hybridMultilevel"/>
    <w:tmpl w:val="5C92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4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4E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0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6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C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6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2C11"/>
    <w:multiLevelType w:val="hybridMultilevel"/>
    <w:tmpl w:val="9EE2D436"/>
    <w:lvl w:ilvl="0" w:tplc="98740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65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0C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C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47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6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F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6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04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5F5B"/>
    <w:multiLevelType w:val="hybridMultilevel"/>
    <w:tmpl w:val="F5BCBB5A"/>
    <w:lvl w:ilvl="0" w:tplc="FD46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EC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26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C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E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6E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AC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3121"/>
    <w:multiLevelType w:val="hybridMultilevel"/>
    <w:tmpl w:val="D6061AF4"/>
    <w:lvl w:ilvl="0" w:tplc="8242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26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6E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9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7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CE2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81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49B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A0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B6CFD"/>
    <w:multiLevelType w:val="hybridMultilevel"/>
    <w:tmpl w:val="DACEAD6A"/>
    <w:lvl w:ilvl="0" w:tplc="2DCA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2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66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A8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8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6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8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E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5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5BE3455"/>
    <w:multiLevelType w:val="hybridMultilevel"/>
    <w:tmpl w:val="D2D6FF02"/>
    <w:lvl w:ilvl="0" w:tplc="A79A2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F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83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68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2D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09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2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82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860A4"/>
    <w:multiLevelType w:val="hybridMultilevel"/>
    <w:tmpl w:val="8EA25E14"/>
    <w:lvl w:ilvl="0" w:tplc="7A580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A5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45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28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E2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64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4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07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80F04"/>
    <w:multiLevelType w:val="multilevel"/>
    <w:tmpl w:val="86EED1E2"/>
    <w:lvl w:ilvl="0">
      <w:start w:val="1"/>
      <w:numFmt w:val="decimal"/>
      <w:pStyle w:val="ListeEbene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ListeEbene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ListeEbene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pStyle w:val="ListeEbene4"/>
      <w:lvlText w:val="%1.%2.%3.%4."/>
      <w:lvlJc w:val="left"/>
      <w:pPr>
        <w:ind w:left="2552" w:hanging="851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3572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540D58"/>
    <w:multiLevelType w:val="hybridMultilevel"/>
    <w:tmpl w:val="1BA020A0"/>
    <w:lvl w:ilvl="0" w:tplc="201A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E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A7CA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C4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CB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DA5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A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2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4F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98839">
    <w:abstractNumId w:val="8"/>
  </w:num>
  <w:num w:numId="2" w16cid:durableId="629672133">
    <w:abstractNumId w:val="0"/>
  </w:num>
  <w:num w:numId="3" w16cid:durableId="1090389865">
    <w:abstractNumId w:val="11"/>
  </w:num>
  <w:num w:numId="4" w16cid:durableId="121191458">
    <w:abstractNumId w:val="5"/>
  </w:num>
  <w:num w:numId="5" w16cid:durableId="560604443">
    <w:abstractNumId w:val="10"/>
  </w:num>
  <w:num w:numId="6" w16cid:durableId="855535916">
    <w:abstractNumId w:val="4"/>
  </w:num>
  <w:num w:numId="7" w16cid:durableId="2101640240">
    <w:abstractNumId w:val="7"/>
  </w:num>
  <w:num w:numId="8" w16cid:durableId="91782461">
    <w:abstractNumId w:val="2"/>
  </w:num>
  <w:num w:numId="9" w16cid:durableId="1675642122">
    <w:abstractNumId w:val="9"/>
  </w:num>
  <w:num w:numId="10" w16cid:durableId="1455563902">
    <w:abstractNumId w:val="3"/>
  </w:num>
  <w:num w:numId="11" w16cid:durableId="61291373">
    <w:abstractNumId w:val="12"/>
  </w:num>
  <w:num w:numId="12" w16cid:durableId="671104513">
    <w:abstractNumId w:val="6"/>
  </w:num>
  <w:num w:numId="13" w16cid:durableId="145629608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A"/>
    <w:rsid w:val="000246C4"/>
    <w:rsid w:val="00036EDC"/>
    <w:rsid w:val="00037FA8"/>
    <w:rsid w:val="000774C9"/>
    <w:rsid w:val="00087500"/>
    <w:rsid w:val="000953E6"/>
    <w:rsid w:val="00095F6D"/>
    <w:rsid w:val="000A521A"/>
    <w:rsid w:val="000D03C9"/>
    <w:rsid w:val="000D5BF8"/>
    <w:rsid w:val="000E073C"/>
    <w:rsid w:val="000E5AE0"/>
    <w:rsid w:val="000F62E1"/>
    <w:rsid w:val="000F7B6F"/>
    <w:rsid w:val="00101F97"/>
    <w:rsid w:val="0010362C"/>
    <w:rsid w:val="001107CE"/>
    <w:rsid w:val="00114E82"/>
    <w:rsid w:val="00116577"/>
    <w:rsid w:val="001211DE"/>
    <w:rsid w:val="00126811"/>
    <w:rsid w:val="00136665"/>
    <w:rsid w:val="00142C53"/>
    <w:rsid w:val="001517D5"/>
    <w:rsid w:val="0016300F"/>
    <w:rsid w:val="00165C81"/>
    <w:rsid w:val="001848F8"/>
    <w:rsid w:val="001A349F"/>
    <w:rsid w:val="001A3689"/>
    <w:rsid w:val="001C037C"/>
    <w:rsid w:val="001C1129"/>
    <w:rsid w:val="00201246"/>
    <w:rsid w:val="0021598C"/>
    <w:rsid w:val="00231530"/>
    <w:rsid w:val="00233334"/>
    <w:rsid w:val="00234F58"/>
    <w:rsid w:val="00242E9C"/>
    <w:rsid w:val="00251B2F"/>
    <w:rsid w:val="00277E93"/>
    <w:rsid w:val="00277EFE"/>
    <w:rsid w:val="0029665D"/>
    <w:rsid w:val="002A1F75"/>
    <w:rsid w:val="002B208B"/>
    <w:rsid w:val="002B5745"/>
    <w:rsid w:val="002C0453"/>
    <w:rsid w:val="002C78BF"/>
    <w:rsid w:val="002D33A9"/>
    <w:rsid w:val="002E4D02"/>
    <w:rsid w:val="002E53BE"/>
    <w:rsid w:val="002F294C"/>
    <w:rsid w:val="002F6F20"/>
    <w:rsid w:val="00307721"/>
    <w:rsid w:val="003163DD"/>
    <w:rsid w:val="00356791"/>
    <w:rsid w:val="00376C12"/>
    <w:rsid w:val="00392ADA"/>
    <w:rsid w:val="003965FD"/>
    <w:rsid w:val="003A3B20"/>
    <w:rsid w:val="003C2F9A"/>
    <w:rsid w:val="003C6B76"/>
    <w:rsid w:val="003E0AC4"/>
    <w:rsid w:val="003E0F88"/>
    <w:rsid w:val="003E5E29"/>
    <w:rsid w:val="003F4FA1"/>
    <w:rsid w:val="003F5318"/>
    <w:rsid w:val="00410183"/>
    <w:rsid w:val="00436304"/>
    <w:rsid w:val="00444DB7"/>
    <w:rsid w:val="00447618"/>
    <w:rsid w:val="00452264"/>
    <w:rsid w:val="004674FE"/>
    <w:rsid w:val="0047620B"/>
    <w:rsid w:val="004879C1"/>
    <w:rsid w:val="00491AEE"/>
    <w:rsid w:val="00493CCE"/>
    <w:rsid w:val="004A1C9F"/>
    <w:rsid w:val="004A2975"/>
    <w:rsid w:val="004A5BED"/>
    <w:rsid w:val="004A664F"/>
    <w:rsid w:val="004B3523"/>
    <w:rsid w:val="004B719E"/>
    <w:rsid w:val="004C2180"/>
    <w:rsid w:val="00503AC6"/>
    <w:rsid w:val="00514BB9"/>
    <w:rsid w:val="00530E8D"/>
    <w:rsid w:val="00540875"/>
    <w:rsid w:val="005529EA"/>
    <w:rsid w:val="005553A0"/>
    <w:rsid w:val="00555BF9"/>
    <w:rsid w:val="00555F94"/>
    <w:rsid w:val="00580FF7"/>
    <w:rsid w:val="00586545"/>
    <w:rsid w:val="005872A9"/>
    <w:rsid w:val="0059353C"/>
    <w:rsid w:val="005A5FCB"/>
    <w:rsid w:val="005E173F"/>
    <w:rsid w:val="0062006F"/>
    <w:rsid w:val="00625802"/>
    <w:rsid w:val="00627D39"/>
    <w:rsid w:val="006417C9"/>
    <w:rsid w:val="006561F2"/>
    <w:rsid w:val="00657C0A"/>
    <w:rsid w:val="00667D65"/>
    <w:rsid w:val="0067593E"/>
    <w:rsid w:val="006857F7"/>
    <w:rsid w:val="00686B3A"/>
    <w:rsid w:val="006D3231"/>
    <w:rsid w:val="006D403D"/>
    <w:rsid w:val="006D79FC"/>
    <w:rsid w:val="006F4316"/>
    <w:rsid w:val="006F4B5D"/>
    <w:rsid w:val="0071313A"/>
    <w:rsid w:val="00720F83"/>
    <w:rsid w:val="0073672C"/>
    <w:rsid w:val="00736F5F"/>
    <w:rsid w:val="0074164C"/>
    <w:rsid w:val="007435F3"/>
    <w:rsid w:val="00751F5B"/>
    <w:rsid w:val="007611FA"/>
    <w:rsid w:val="00763830"/>
    <w:rsid w:val="007638FC"/>
    <w:rsid w:val="00774045"/>
    <w:rsid w:val="00780C4D"/>
    <w:rsid w:val="007855E5"/>
    <w:rsid w:val="007A3DF7"/>
    <w:rsid w:val="007B5810"/>
    <w:rsid w:val="007E7537"/>
    <w:rsid w:val="00802CE0"/>
    <w:rsid w:val="00813907"/>
    <w:rsid w:val="00814C48"/>
    <w:rsid w:val="00814E31"/>
    <w:rsid w:val="008155A1"/>
    <w:rsid w:val="0083445E"/>
    <w:rsid w:val="00867BDB"/>
    <w:rsid w:val="00875DA9"/>
    <w:rsid w:val="00886766"/>
    <w:rsid w:val="008B322A"/>
    <w:rsid w:val="008D1254"/>
    <w:rsid w:val="008D2F8D"/>
    <w:rsid w:val="00901B55"/>
    <w:rsid w:val="00905384"/>
    <w:rsid w:val="00906FA0"/>
    <w:rsid w:val="0092472C"/>
    <w:rsid w:val="00934177"/>
    <w:rsid w:val="009364E1"/>
    <w:rsid w:val="00937998"/>
    <w:rsid w:val="00944319"/>
    <w:rsid w:val="0096030E"/>
    <w:rsid w:val="00973EB0"/>
    <w:rsid w:val="009856C6"/>
    <w:rsid w:val="009C63B4"/>
    <w:rsid w:val="009C7C15"/>
    <w:rsid w:val="009E4503"/>
    <w:rsid w:val="009E7AFC"/>
    <w:rsid w:val="009F0660"/>
    <w:rsid w:val="009F0A47"/>
    <w:rsid w:val="00A04356"/>
    <w:rsid w:val="00A23881"/>
    <w:rsid w:val="00A249FE"/>
    <w:rsid w:val="00A272D9"/>
    <w:rsid w:val="00A33D22"/>
    <w:rsid w:val="00A45011"/>
    <w:rsid w:val="00A8003B"/>
    <w:rsid w:val="00A906D4"/>
    <w:rsid w:val="00A9663B"/>
    <w:rsid w:val="00AA00B6"/>
    <w:rsid w:val="00AA582F"/>
    <w:rsid w:val="00AB525D"/>
    <w:rsid w:val="00AC1AA1"/>
    <w:rsid w:val="00AC1C5E"/>
    <w:rsid w:val="00AC54DC"/>
    <w:rsid w:val="00AC79C1"/>
    <w:rsid w:val="00AD1AAC"/>
    <w:rsid w:val="00AD5516"/>
    <w:rsid w:val="00AE7E66"/>
    <w:rsid w:val="00AF4EDB"/>
    <w:rsid w:val="00AF54CB"/>
    <w:rsid w:val="00B0263D"/>
    <w:rsid w:val="00B0408F"/>
    <w:rsid w:val="00B15905"/>
    <w:rsid w:val="00B22483"/>
    <w:rsid w:val="00B24981"/>
    <w:rsid w:val="00B45766"/>
    <w:rsid w:val="00B5077D"/>
    <w:rsid w:val="00B50A32"/>
    <w:rsid w:val="00B51108"/>
    <w:rsid w:val="00B51264"/>
    <w:rsid w:val="00B54CCA"/>
    <w:rsid w:val="00B609A9"/>
    <w:rsid w:val="00B6326B"/>
    <w:rsid w:val="00B81678"/>
    <w:rsid w:val="00B82D1B"/>
    <w:rsid w:val="00B947A2"/>
    <w:rsid w:val="00BD4B94"/>
    <w:rsid w:val="00BE2E92"/>
    <w:rsid w:val="00BE75F5"/>
    <w:rsid w:val="00C04500"/>
    <w:rsid w:val="00C06699"/>
    <w:rsid w:val="00C13646"/>
    <w:rsid w:val="00C22E70"/>
    <w:rsid w:val="00C24BDA"/>
    <w:rsid w:val="00C331DC"/>
    <w:rsid w:val="00C33E08"/>
    <w:rsid w:val="00C345CB"/>
    <w:rsid w:val="00C6323C"/>
    <w:rsid w:val="00C718D8"/>
    <w:rsid w:val="00C77649"/>
    <w:rsid w:val="00C823D7"/>
    <w:rsid w:val="00C918AC"/>
    <w:rsid w:val="00CA02D2"/>
    <w:rsid w:val="00CA739D"/>
    <w:rsid w:val="00CA7A16"/>
    <w:rsid w:val="00CB04C2"/>
    <w:rsid w:val="00CC276B"/>
    <w:rsid w:val="00CD4E0A"/>
    <w:rsid w:val="00CE38BE"/>
    <w:rsid w:val="00CE4B05"/>
    <w:rsid w:val="00D4009F"/>
    <w:rsid w:val="00D527C4"/>
    <w:rsid w:val="00D60902"/>
    <w:rsid w:val="00D60A81"/>
    <w:rsid w:val="00D702D6"/>
    <w:rsid w:val="00D70E0C"/>
    <w:rsid w:val="00D77F2C"/>
    <w:rsid w:val="00D97DD5"/>
    <w:rsid w:val="00DB32CD"/>
    <w:rsid w:val="00DB43BC"/>
    <w:rsid w:val="00DC48B8"/>
    <w:rsid w:val="00DC7D0F"/>
    <w:rsid w:val="00DD1B7B"/>
    <w:rsid w:val="00DD27DC"/>
    <w:rsid w:val="00DF2F8F"/>
    <w:rsid w:val="00E0727C"/>
    <w:rsid w:val="00E10A21"/>
    <w:rsid w:val="00E31E80"/>
    <w:rsid w:val="00E376EA"/>
    <w:rsid w:val="00E421C2"/>
    <w:rsid w:val="00E44F4F"/>
    <w:rsid w:val="00E46421"/>
    <w:rsid w:val="00E470A4"/>
    <w:rsid w:val="00E72BDE"/>
    <w:rsid w:val="00E80A2E"/>
    <w:rsid w:val="00E82D6F"/>
    <w:rsid w:val="00E84F4E"/>
    <w:rsid w:val="00EA2A27"/>
    <w:rsid w:val="00EA7B52"/>
    <w:rsid w:val="00EB0F41"/>
    <w:rsid w:val="00EE0921"/>
    <w:rsid w:val="00EF3E7F"/>
    <w:rsid w:val="00F008D1"/>
    <w:rsid w:val="00F0120A"/>
    <w:rsid w:val="00F1464F"/>
    <w:rsid w:val="00F1581A"/>
    <w:rsid w:val="00F15CE1"/>
    <w:rsid w:val="00F206D5"/>
    <w:rsid w:val="00F25AF8"/>
    <w:rsid w:val="00F41CBE"/>
    <w:rsid w:val="00F440A4"/>
    <w:rsid w:val="00F54C90"/>
    <w:rsid w:val="00F54CB1"/>
    <w:rsid w:val="00F65D8F"/>
    <w:rsid w:val="00F712A4"/>
    <w:rsid w:val="00F74ECD"/>
    <w:rsid w:val="00F97F2A"/>
    <w:rsid w:val="00FA5595"/>
    <w:rsid w:val="00FB1809"/>
    <w:rsid w:val="00FC4A1D"/>
    <w:rsid w:val="00FC5569"/>
    <w:rsid w:val="00FD1C92"/>
    <w:rsid w:val="00FD5642"/>
    <w:rsid w:val="00FE4D42"/>
    <w:rsid w:val="00FE6492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7A287"/>
  <w15:chartTrackingRefBased/>
  <w15:docId w15:val="{15A09441-8BAC-4C0E-8335-15EF527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264"/>
    <w:pPr>
      <w:spacing w:after="0" w:line="288" w:lineRule="auto"/>
    </w:pPr>
    <w:rPr>
      <w:color w:val="000000" w:themeColor="text1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BED"/>
    <w:pPr>
      <w:keepNext/>
      <w:keepLines/>
      <w:spacing w:after="20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4A5BED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4A5BED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semiHidden/>
    <w:qFormat/>
    <w:rsid w:val="00EA7B52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paragraph" w:styleId="berschrift5">
    <w:name w:val="heading 5"/>
    <w:basedOn w:val="Standard"/>
    <w:next w:val="Standard"/>
    <w:link w:val="berschrift5Zchn"/>
    <w:uiPriority w:val="4"/>
    <w:semiHidden/>
    <w:qFormat/>
    <w:rsid w:val="00EA7B52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styleId="berschrift6">
    <w:name w:val="heading 6"/>
    <w:basedOn w:val="Standard"/>
    <w:next w:val="Standard"/>
    <w:link w:val="berschrift6Zchn"/>
    <w:uiPriority w:val="4"/>
    <w:semiHidden/>
    <w:qFormat/>
    <w:rsid w:val="00F74ECD"/>
    <w:pPr>
      <w:keepNext/>
      <w:keepLines/>
      <w:numPr>
        <w:ilvl w:val="5"/>
        <w:numId w:val="1"/>
      </w:numPr>
      <w:spacing w:line="240" w:lineRule="auto"/>
      <w:ind w:left="1151" w:hanging="1151"/>
      <w:outlineLvl w:val="5"/>
    </w:pPr>
    <w:rPr>
      <w:rFonts w:asciiTheme="majorHAnsi" w:eastAsiaTheme="majorEastAsia" w:hAnsiTheme="majorHAnsi" w:cstheme="majorBidi"/>
      <w:b/>
      <w:color w:val="75320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4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5320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E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4"/>
    <w:semiHidden/>
    <w:rsid w:val="00DD1B7B"/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customStyle="1" w:styleId="berschriftNr1">
    <w:name w:val="Überschrift Nr. 1"/>
    <w:basedOn w:val="berschrift1"/>
    <w:next w:val="Standard"/>
    <w:link w:val="berschriftNr1Zchn"/>
    <w:uiPriority w:val="5"/>
    <w:qFormat/>
    <w:rsid w:val="004A5BED"/>
    <w:pPr>
      <w:numPr>
        <w:numId w:val="1"/>
      </w:numPr>
      <w:ind w:left="431" w:hanging="431"/>
    </w:pPr>
    <w:rPr>
      <w:sz w:val="20"/>
    </w:rPr>
  </w:style>
  <w:style w:type="paragraph" w:customStyle="1" w:styleId="berschriftNr2">
    <w:name w:val="Überschrift Nr. 2"/>
    <w:basedOn w:val="berschrift2"/>
    <w:next w:val="Standard"/>
    <w:link w:val="berschriftNr2Zchn"/>
    <w:uiPriority w:val="5"/>
    <w:qFormat/>
    <w:rsid w:val="004A5BED"/>
    <w:pPr>
      <w:numPr>
        <w:ilvl w:val="1"/>
        <w:numId w:val="1"/>
      </w:numPr>
      <w:ind w:left="578" w:hanging="578"/>
    </w:pPr>
  </w:style>
  <w:style w:type="character" w:customStyle="1" w:styleId="berschriftNr1Zchn">
    <w:name w:val="Überschrift Nr. 1 Zchn"/>
    <w:basedOn w:val="berschrift1Zchn"/>
    <w:link w:val="berschriftNr1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customStyle="1" w:styleId="berschriftNr3">
    <w:name w:val="Überschrift Nr. 3"/>
    <w:basedOn w:val="berschrift3"/>
    <w:next w:val="Standard"/>
    <w:link w:val="berschriftNr3Zchn"/>
    <w:uiPriority w:val="5"/>
    <w:qFormat/>
    <w:rsid w:val="004A5BED"/>
    <w:pPr>
      <w:numPr>
        <w:ilvl w:val="2"/>
        <w:numId w:val="1"/>
      </w:numPr>
    </w:pPr>
  </w:style>
  <w:style w:type="character" w:customStyle="1" w:styleId="berschriftNr2Zchn">
    <w:name w:val="Überschrift Nr. 2 Zchn"/>
    <w:basedOn w:val="berschrift2Zchn"/>
    <w:link w:val="berschriftNr2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customStyle="1" w:styleId="berschriftNr4">
    <w:name w:val="Überschrift Nr. 4"/>
    <w:basedOn w:val="berschrift4"/>
    <w:next w:val="Standard"/>
    <w:link w:val="berschriftNr4Zchn"/>
    <w:uiPriority w:val="5"/>
    <w:semiHidden/>
    <w:qFormat/>
    <w:rsid w:val="00F74ECD"/>
    <w:pPr>
      <w:numPr>
        <w:ilvl w:val="3"/>
        <w:numId w:val="1"/>
      </w:numPr>
      <w:ind w:left="862" w:hanging="862"/>
    </w:pPr>
    <w:rPr>
      <w:i w:val="0"/>
      <w:sz w:val="20"/>
    </w:rPr>
  </w:style>
  <w:style w:type="character" w:customStyle="1" w:styleId="berschriftNr3Zchn">
    <w:name w:val="Überschrift Nr. 3 Zchn"/>
    <w:basedOn w:val="berschrift3Zchn"/>
    <w:link w:val="berschriftNr3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paragraph" w:customStyle="1" w:styleId="berschriftNr5">
    <w:name w:val="Überschrift Nr. 5"/>
    <w:basedOn w:val="berschrift5"/>
    <w:next w:val="Standard"/>
    <w:link w:val="berschriftNr5Zchn"/>
    <w:uiPriority w:val="5"/>
    <w:semiHidden/>
    <w:qFormat/>
    <w:rsid w:val="00F74ECD"/>
    <w:pPr>
      <w:numPr>
        <w:ilvl w:val="4"/>
        <w:numId w:val="1"/>
      </w:numPr>
      <w:ind w:left="1009" w:hanging="1009"/>
    </w:pPr>
    <w:rPr>
      <w:sz w:val="20"/>
    </w:rPr>
  </w:style>
  <w:style w:type="character" w:customStyle="1" w:styleId="berschriftNr4Zchn">
    <w:name w:val="Überschrift Nr. 4 Zchn"/>
    <w:basedOn w:val="berschrift4Zchn"/>
    <w:link w:val="berschriftNr4"/>
    <w:uiPriority w:val="5"/>
    <w:semiHidden/>
    <w:rsid w:val="00DD1B7B"/>
    <w:rPr>
      <w:rFonts w:asciiTheme="majorHAnsi" w:eastAsiaTheme="majorEastAsia" w:hAnsiTheme="majorHAnsi" w:cstheme="majorBidi"/>
      <w:b/>
      <w:i w:val="0"/>
      <w:iCs/>
      <w:color w:val="B04C0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DD1B7B"/>
    <w:rPr>
      <w:rFonts w:asciiTheme="majorHAnsi" w:eastAsiaTheme="majorEastAsia" w:hAnsiTheme="majorHAnsi" w:cstheme="majorBidi"/>
      <w:b/>
      <w:color w:val="753204" w:themeColor="accent1" w:themeShade="7F"/>
      <w:sz w:val="18"/>
    </w:rPr>
  </w:style>
  <w:style w:type="character" w:customStyle="1" w:styleId="berschriftNr5Zchn">
    <w:name w:val="Überschrift Nr. 5 Zchn"/>
    <w:basedOn w:val="berschrift5Zchn"/>
    <w:link w:val="berschriftNr5"/>
    <w:uiPriority w:val="5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4"/>
    <w:semiHidden/>
    <w:rsid w:val="00DD1B7B"/>
    <w:rPr>
      <w:rFonts w:asciiTheme="majorHAnsi" w:eastAsiaTheme="majorEastAsia" w:hAnsiTheme="majorHAnsi" w:cstheme="majorBidi"/>
      <w:i/>
      <w:iCs/>
      <w:color w:val="753204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DD1B7B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DD1B7B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customStyle="1" w:styleId="AufzhlungEbene1">
    <w:name w:val="Aufzählung Ebene 1"/>
    <w:basedOn w:val="Standard"/>
    <w:link w:val="AufzhlungEbene1Zchn"/>
    <w:qFormat/>
    <w:rsid w:val="00B22483"/>
    <w:pPr>
      <w:numPr>
        <w:numId w:val="2"/>
      </w:numPr>
    </w:pPr>
  </w:style>
  <w:style w:type="paragraph" w:customStyle="1" w:styleId="AufzhlungEbene2">
    <w:name w:val="Aufzählung Ebene 2"/>
    <w:basedOn w:val="Standard"/>
    <w:link w:val="AufzhlungEbene2Zchn"/>
    <w:qFormat/>
    <w:rsid w:val="00937998"/>
    <w:pPr>
      <w:numPr>
        <w:ilvl w:val="1"/>
        <w:numId w:val="2"/>
      </w:numPr>
    </w:pPr>
  </w:style>
  <w:style w:type="character" w:customStyle="1" w:styleId="AufzhlungEbene1Zchn">
    <w:name w:val="Aufzählung Ebene 1 Zchn"/>
    <w:basedOn w:val="Absatz-Standardschriftart"/>
    <w:link w:val="AufzhlungEbene1"/>
    <w:rsid w:val="00B22483"/>
    <w:rPr>
      <w:color w:val="000000" w:themeColor="text1"/>
      <w:sz w:val="18"/>
    </w:rPr>
  </w:style>
  <w:style w:type="paragraph" w:customStyle="1" w:styleId="AufzhlungEbene3">
    <w:name w:val="Aufzählung Ebene 3"/>
    <w:basedOn w:val="Standard"/>
    <w:link w:val="AufzhlungEbene3Zchn"/>
    <w:qFormat/>
    <w:rsid w:val="00937998"/>
    <w:pPr>
      <w:numPr>
        <w:ilvl w:val="2"/>
        <w:numId w:val="2"/>
      </w:numPr>
    </w:pPr>
  </w:style>
  <w:style w:type="character" w:customStyle="1" w:styleId="AufzhlungEbene2Zchn">
    <w:name w:val="Aufzählung Ebene 2 Zchn"/>
    <w:basedOn w:val="Absatz-Standardschriftart"/>
    <w:link w:val="AufzhlungEbene2"/>
    <w:rsid w:val="00937998"/>
    <w:rPr>
      <w:color w:val="000000" w:themeColor="text1"/>
      <w:sz w:val="18"/>
    </w:rPr>
  </w:style>
  <w:style w:type="paragraph" w:customStyle="1" w:styleId="AufzhlungEbene4">
    <w:name w:val="Aufzählung Ebene 4"/>
    <w:basedOn w:val="Standard"/>
    <w:link w:val="AufzhlungEbene4Zchn"/>
    <w:semiHidden/>
    <w:qFormat/>
    <w:rsid w:val="00937998"/>
    <w:pPr>
      <w:numPr>
        <w:ilvl w:val="3"/>
        <w:numId w:val="2"/>
      </w:numPr>
    </w:pPr>
  </w:style>
  <w:style w:type="character" w:customStyle="1" w:styleId="AufzhlungEbene3Zchn">
    <w:name w:val="Aufzählung Ebene 3 Zchn"/>
    <w:basedOn w:val="Absatz-Standardschriftart"/>
    <w:link w:val="AufzhlungEbene3"/>
    <w:rsid w:val="00937998"/>
    <w:rPr>
      <w:color w:val="000000" w:themeColor="text1"/>
      <w:sz w:val="18"/>
    </w:rPr>
  </w:style>
  <w:style w:type="paragraph" w:customStyle="1" w:styleId="AufzhlungEbene5">
    <w:name w:val="Aufzählung Ebene 5"/>
    <w:basedOn w:val="Standard"/>
    <w:link w:val="AufzhlungEbene5Zchn"/>
    <w:semiHidden/>
    <w:qFormat/>
    <w:rsid w:val="00937998"/>
    <w:pPr>
      <w:numPr>
        <w:ilvl w:val="4"/>
        <w:numId w:val="2"/>
      </w:numPr>
      <w:tabs>
        <w:tab w:val="num" w:pos="360"/>
      </w:tabs>
      <w:ind w:left="0" w:firstLine="0"/>
    </w:pPr>
  </w:style>
  <w:style w:type="character" w:customStyle="1" w:styleId="AufzhlungEbene4Zchn">
    <w:name w:val="Aufzählung Ebene 4 Zchn"/>
    <w:basedOn w:val="Absatz-Standardschriftart"/>
    <w:link w:val="AufzhlungEbene4"/>
    <w:semiHidden/>
    <w:rsid w:val="00DD1B7B"/>
    <w:rPr>
      <w:color w:val="000000" w:themeColor="text1"/>
      <w:sz w:val="18"/>
    </w:rPr>
  </w:style>
  <w:style w:type="paragraph" w:customStyle="1" w:styleId="ListeEbene1">
    <w:name w:val="Liste Ebene 1"/>
    <w:basedOn w:val="Standard"/>
    <w:link w:val="ListeEbene1Zchn"/>
    <w:qFormat/>
    <w:rsid w:val="00E46421"/>
    <w:pPr>
      <w:numPr>
        <w:numId w:val="3"/>
      </w:numPr>
    </w:pPr>
  </w:style>
  <w:style w:type="character" w:customStyle="1" w:styleId="AufzhlungEbene5Zchn">
    <w:name w:val="Aufzählung Ebene 5 Zchn"/>
    <w:basedOn w:val="Absatz-Standardschriftart"/>
    <w:link w:val="AufzhlungEbene5"/>
    <w:semiHidden/>
    <w:rsid w:val="00DD1B7B"/>
    <w:rPr>
      <w:color w:val="000000" w:themeColor="text1"/>
      <w:sz w:val="18"/>
    </w:rPr>
  </w:style>
  <w:style w:type="paragraph" w:customStyle="1" w:styleId="ListeEbene2">
    <w:name w:val="Liste Ebene 2"/>
    <w:basedOn w:val="Standard"/>
    <w:link w:val="ListeEbene2Zchn"/>
    <w:qFormat/>
    <w:rsid w:val="00E46421"/>
    <w:pPr>
      <w:numPr>
        <w:ilvl w:val="1"/>
        <w:numId w:val="3"/>
      </w:numPr>
    </w:pPr>
  </w:style>
  <w:style w:type="character" w:customStyle="1" w:styleId="ListeEbene1Zchn">
    <w:name w:val="Liste Ebene 1 Zchn"/>
    <w:basedOn w:val="Absatz-Standardschriftart"/>
    <w:link w:val="ListeEbene1"/>
    <w:rsid w:val="00E46421"/>
    <w:rPr>
      <w:color w:val="000000" w:themeColor="text1"/>
      <w:sz w:val="18"/>
    </w:rPr>
  </w:style>
  <w:style w:type="paragraph" w:customStyle="1" w:styleId="ListeEbene3">
    <w:name w:val="Liste Ebene 3"/>
    <w:basedOn w:val="Standard"/>
    <w:link w:val="ListeEbene3Zchn"/>
    <w:qFormat/>
    <w:rsid w:val="00E46421"/>
    <w:pPr>
      <w:numPr>
        <w:ilvl w:val="2"/>
        <w:numId w:val="3"/>
      </w:numPr>
    </w:pPr>
  </w:style>
  <w:style w:type="character" w:customStyle="1" w:styleId="ListeEbene2Zchn">
    <w:name w:val="Liste Ebene 2 Zchn"/>
    <w:basedOn w:val="Absatz-Standardschriftart"/>
    <w:link w:val="ListeEbene2"/>
    <w:rsid w:val="00E46421"/>
    <w:rPr>
      <w:color w:val="000000" w:themeColor="text1"/>
      <w:sz w:val="18"/>
    </w:rPr>
  </w:style>
  <w:style w:type="paragraph" w:customStyle="1" w:styleId="ListeEbene4">
    <w:name w:val="Liste Ebene 4"/>
    <w:basedOn w:val="Standard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ListeEbene3Zchn">
    <w:name w:val="Liste Ebene 3 Zchn"/>
    <w:basedOn w:val="Absatz-Standardschriftart"/>
    <w:link w:val="ListeEbene3"/>
    <w:rsid w:val="00E46421"/>
    <w:rPr>
      <w:color w:val="000000" w:themeColor="text1"/>
      <w:sz w:val="18"/>
    </w:rPr>
  </w:style>
  <w:style w:type="paragraph" w:customStyle="1" w:styleId="ListeEbene5">
    <w:name w:val="Liste Ebene 5"/>
    <w:basedOn w:val="Standard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Absatz-Standardschriftart"/>
    <w:link w:val="ListeEbene4"/>
    <w:semiHidden/>
    <w:rsid w:val="00DD1B7B"/>
    <w:rPr>
      <w:color w:val="000000" w:themeColor="text1"/>
      <w:sz w:val="18"/>
    </w:rPr>
  </w:style>
  <w:style w:type="character" w:customStyle="1" w:styleId="ListeEbene5Zchn">
    <w:name w:val="Liste Ebene 5 Zchn"/>
    <w:basedOn w:val="Absatz-Standardschriftart"/>
    <w:link w:val="ListeEbene5"/>
    <w:semiHidden/>
    <w:rsid w:val="00DD1B7B"/>
    <w:rPr>
      <w:color w:val="000000" w:themeColor="text1"/>
      <w:sz w:val="18"/>
    </w:rPr>
  </w:style>
  <w:style w:type="paragraph" w:styleId="Kopfzeile">
    <w:name w:val="header"/>
    <w:basedOn w:val="Standard"/>
    <w:link w:val="KopfzeileZchn"/>
    <w:uiPriority w:val="99"/>
    <w:rsid w:val="00E470A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21A"/>
    <w:rPr>
      <w:color w:val="000000" w:themeColor="text1"/>
      <w:sz w:val="18"/>
    </w:rPr>
  </w:style>
  <w:style w:type="paragraph" w:styleId="Fuzeile">
    <w:name w:val="footer"/>
    <w:basedOn w:val="Standard"/>
    <w:link w:val="FuzeileZchn"/>
    <w:uiPriority w:val="99"/>
    <w:rsid w:val="00E470A4"/>
    <w:pPr>
      <w:tabs>
        <w:tab w:val="center" w:pos="4536"/>
        <w:tab w:val="right" w:pos="9072"/>
      </w:tabs>
      <w:spacing w:line="216" w:lineRule="atLeast"/>
    </w:pPr>
    <w:rPr>
      <w:color w:val="EC6608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sid w:val="000A521A"/>
    <w:rPr>
      <w:color w:val="EC6608" w:themeColor="accent1"/>
      <w:sz w:val="18"/>
    </w:rPr>
  </w:style>
  <w:style w:type="table" w:styleId="Tabellenraster">
    <w:name w:val="Table Grid"/>
    <w:basedOn w:val="NormaleTabelle"/>
    <w:uiPriority w:val="39"/>
    <w:rsid w:val="00A0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06699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qFormat/>
    <w:rsid w:val="00A04356"/>
    <w:rPr>
      <w:i/>
      <w:iCs/>
      <w:color w:val="404040" w:themeColor="text1" w:themeTint="BF"/>
    </w:rPr>
  </w:style>
  <w:style w:type="paragraph" w:styleId="Datum">
    <w:name w:val="Date"/>
    <w:basedOn w:val="Standard"/>
    <w:next w:val="Standard"/>
    <w:link w:val="DatumZchn"/>
    <w:uiPriority w:val="99"/>
    <w:rsid w:val="00F54C90"/>
  </w:style>
  <w:style w:type="character" w:customStyle="1" w:styleId="DatumZchn">
    <w:name w:val="Datum Zchn"/>
    <w:basedOn w:val="Absatz-Standardschriftart"/>
    <w:link w:val="Datum"/>
    <w:uiPriority w:val="99"/>
    <w:rsid w:val="00F54C90"/>
    <w:rPr>
      <w:color w:val="000000" w:themeColor="text1"/>
      <w:sz w:val="19"/>
    </w:rPr>
  </w:style>
  <w:style w:type="paragraph" w:customStyle="1" w:styleId="Betreff">
    <w:name w:val="Betreff"/>
    <w:basedOn w:val="berschrift2"/>
    <w:uiPriority w:val="2"/>
    <w:qFormat/>
    <w:rsid w:val="00906FA0"/>
    <w:pPr>
      <w:spacing w:after="0"/>
    </w:pPr>
    <w:rPr>
      <w:b w:val="0"/>
      <w:color w:val="auto"/>
      <w:sz w:val="18"/>
    </w:rPr>
  </w:style>
  <w:style w:type="paragraph" w:styleId="Anrede">
    <w:name w:val="Salutation"/>
    <w:basedOn w:val="Standard"/>
    <w:next w:val="Standard"/>
    <w:link w:val="AnredeZchn"/>
    <w:uiPriority w:val="2"/>
    <w:rsid w:val="00906FA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2"/>
    <w:rsid w:val="00906FA0"/>
    <w:rPr>
      <w:color w:val="000000" w:themeColor="text1"/>
      <w:sz w:val="18"/>
    </w:rPr>
  </w:style>
  <w:style w:type="paragraph" w:styleId="Gruformel">
    <w:name w:val="Closing"/>
    <w:basedOn w:val="Standard"/>
    <w:link w:val="GruformelZchn"/>
    <w:uiPriority w:val="2"/>
    <w:rsid w:val="00095F6D"/>
    <w:pPr>
      <w:spacing w:before="720"/>
    </w:pPr>
  </w:style>
  <w:style w:type="character" w:customStyle="1" w:styleId="GruformelZchn">
    <w:name w:val="Grußformel Zchn"/>
    <w:basedOn w:val="Absatz-Standardschriftart"/>
    <w:link w:val="Gruformel"/>
    <w:uiPriority w:val="2"/>
    <w:rsid w:val="00095F6D"/>
    <w:rPr>
      <w:color w:val="000000" w:themeColor="text1"/>
      <w:sz w:val="20"/>
    </w:rPr>
  </w:style>
  <w:style w:type="paragraph" w:customStyle="1" w:styleId="Empfnger">
    <w:name w:val="Empfänger"/>
    <w:uiPriority w:val="2"/>
    <w:qFormat/>
    <w:rsid w:val="004A5BED"/>
    <w:pPr>
      <w:spacing w:after="0" w:line="240" w:lineRule="atLeast"/>
    </w:pPr>
    <w:rPr>
      <w:color w:val="000000" w:themeColor="text1"/>
      <w:sz w:val="18"/>
    </w:rPr>
  </w:style>
  <w:style w:type="paragraph" w:customStyle="1" w:styleId="Infobox">
    <w:name w:val="Infobox"/>
    <w:uiPriority w:val="2"/>
    <w:semiHidden/>
    <w:qFormat/>
    <w:rsid w:val="00F97F2A"/>
    <w:pPr>
      <w:spacing w:after="0" w:line="216" w:lineRule="atLeast"/>
    </w:pPr>
    <w:rPr>
      <w:color w:val="000000" w:themeColor="text1"/>
      <w:sz w:val="15"/>
    </w:rPr>
  </w:style>
  <w:style w:type="character" w:styleId="Hyperlink">
    <w:name w:val="Hyperlink"/>
    <w:basedOn w:val="Absatz-Standardschriftart"/>
    <w:unhideWhenUsed/>
    <w:rsid w:val="000E073C"/>
    <w:rPr>
      <w:color w:val="EC6608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E073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06FA0"/>
    <w:pPr>
      <w:spacing w:after="0" w:line="240" w:lineRule="auto"/>
    </w:pPr>
    <w:rPr>
      <w:color w:val="000000" w:themeColor="text1"/>
      <w:sz w:val="18"/>
    </w:rPr>
  </w:style>
  <w:style w:type="paragraph" w:customStyle="1" w:styleId="Absender">
    <w:name w:val="Absender"/>
    <w:basedOn w:val="Empfnger"/>
    <w:uiPriority w:val="1"/>
    <w:qFormat/>
    <w:rsid w:val="00C331DC"/>
    <w:pPr>
      <w:spacing w:after="160"/>
    </w:pPr>
    <w:rPr>
      <w:color w:val="EC6608" w:themeColor="accent1"/>
      <w:sz w:val="13"/>
    </w:rPr>
  </w:style>
  <w:style w:type="paragraph" w:styleId="Titel">
    <w:name w:val="Title"/>
    <w:basedOn w:val="Standard"/>
    <w:next w:val="Untertitel"/>
    <w:link w:val="TitelZchn"/>
    <w:uiPriority w:val="10"/>
    <w:semiHidden/>
    <w:qFormat/>
    <w:rsid w:val="00DC7D0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D03C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customStyle="1" w:styleId="SignaturTabelle">
    <w:name w:val="Signatur Tabelle"/>
    <w:basedOn w:val="NormaleTabelle"/>
    <w:uiPriority w:val="99"/>
    <w:rsid w:val="004B3523"/>
    <w:pPr>
      <w:spacing w:after="0" w:line="240" w:lineRule="auto"/>
    </w:pPr>
    <w:rPr>
      <w:sz w:val="20"/>
    </w:rPr>
    <w:tblPr>
      <w:tblStyleRowBandSize w:val="1"/>
      <w:tblCellMar>
        <w:left w:w="0" w:type="dxa"/>
        <w:right w:w="0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DC7D0F"/>
    <w:pPr>
      <w:numPr>
        <w:ilvl w:val="1"/>
      </w:numPr>
      <w:spacing w:line="240" w:lineRule="auto"/>
    </w:pPr>
    <w:rPr>
      <w:rFonts w:eastAsiaTheme="minorEastAsia"/>
      <w:color w:val="auto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03C9"/>
    <w:rPr>
      <w:rFonts w:eastAsiaTheme="minorEastAsia"/>
      <w:spacing w:val="15"/>
      <w:sz w:val="28"/>
    </w:rPr>
  </w:style>
  <w:style w:type="paragraph" w:styleId="RGV-berschrift">
    <w:name w:val="toa heading"/>
    <w:basedOn w:val="Standard"/>
    <w:next w:val="Standard"/>
    <w:uiPriority w:val="99"/>
    <w:semiHidden/>
    <w:rsid w:val="00F1581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StandardTabelle">
    <w:name w:val="Standard Tabelle"/>
    <w:basedOn w:val="NormaleTabelle"/>
    <w:uiPriority w:val="99"/>
    <w:rsid w:val="00C24BDA"/>
    <w:pPr>
      <w:spacing w:after="0" w:line="240" w:lineRule="atLeast"/>
    </w:pPr>
    <w:rPr>
      <w:sz w:val="17"/>
    </w:rPr>
    <w:tblPr>
      <w:tblStyleRowBandSize w:val="1"/>
      <w:tblStyleColBandSize w:val="1"/>
      <w:tblBorders>
        <w:top w:val="single" w:sz="4" w:space="0" w:color="EC6608" w:themeColor="accent1"/>
        <w:bottom w:val="single" w:sz="4" w:space="0" w:color="EC6608" w:themeColor="accent1"/>
        <w:insideH w:val="single" w:sz="4" w:space="0" w:color="EC6608" w:themeColor="accent1"/>
      </w:tblBorders>
      <w:tblCellMar>
        <w:top w:w="57" w:type="dxa"/>
        <w:left w:w="0" w:type="dxa"/>
        <w:bottom w:w="57" w:type="dxa"/>
        <w:right w:w="0" w:type="dxa"/>
      </w:tblCellMar>
    </w:tblPr>
    <w:tcPr>
      <w:tcMar>
        <w:top w:w="57" w:type="dxa"/>
        <w:left w:w="0" w:type="dxa"/>
        <w:bottom w:w="57" w:type="dxa"/>
        <w:right w:w="0" w:type="dxa"/>
      </w:tcMar>
    </w:tcPr>
    <w:tblStylePr w:type="firstRow">
      <w:pPr>
        <w:wordWrap/>
        <w:spacing w:afterLines="0" w:after="120" w:afterAutospacing="0"/>
      </w:pPr>
      <w:rPr>
        <w:b/>
      </w:rPr>
      <w:tblPr/>
      <w:tcPr>
        <w:tcBorders>
          <w:top w:val="single" w:sz="8" w:space="0" w:color="FFFFFF" w:themeColor="background1"/>
          <w:left w:val="nil"/>
          <w:bottom w:val="single" w:sz="4" w:space="0" w:color="EC6608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7"/>
      </w:rPr>
      <w:tblPr/>
      <w:tcPr>
        <w:tcBorders>
          <w:top w:val="single" w:sz="4" w:space="0" w:color="EC6608" w:themeColor="accent1"/>
          <w:left w:val="nil"/>
          <w:bottom w:val="single" w:sz="4" w:space="0" w:color="EC660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17"/>
      </w:rPr>
    </w:tblStylePr>
    <w:tblStylePr w:type="lastCol">
      <w:pPr>
        <w:wordWrap/>
        <w:jc w:val="right"/>
      </w:pPr>
      <w:rPr>
        <w:rFonts w:asciiTheme="minorHAnsi" w:hAnsiTheme="minorHAnsi"/>
        <w:b/>
        <w:sz w:val="17"/>
      </w:rPr>
    </w:tblStylePr>
    <w:tblStylePr w:type="band1Vert">
      <w:rPr>
        <w:b w:val="0"/>
      </w:rPr>
    </w:tblStylePr>
    <w:tblStylePr w:type="band1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  <w:tblStylePr w:type="band2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</w:style>
  <w:style w:type="character" w:styleId="IntensiveHervorhebung">
    <w:name w:val="Intense Emphasis"/>
    <w:basedOn w:val="Absatz-Standardschriftart"/>
    <w:uiPriority w:val="21"/>
    <w:qFormat/>
    <w:rsid w:val="00906FA0"/>
    <w:rPr>
      <w:i/>
      <w:iCs/>
      <w:color w:val="EC6608" w:themeColor="accent1"/>
    </w:rPr>
  </w:style>
  <w:style w:type="paragraph" w:customStyle="1" w:styleId="InfoblockText">
    <w:name w:val="Infoblock Text"/>
    <w:uiPriority w:val="31"/>
    <w:qFormat/>
    <w:rsid w:val="00D702D6"/>
    <w:pPr>
      <w:framePr w:w="2948" w:h="14515" w:hRule="exact" w:hSpace="680" w:wrap="around" w:vAnchor="page" w:hAnchor="text" w:x="7060" w:y="1169" w:anchorLock="1"/>
      <w:spacing w:after="220" w:line="200" w:lineRule="atLeast"/>
    </w:pPr>
    <w:rPr>
      <w:rFonts w:eastAsia="Times New Roman" w:cs="Times New Roman"/>
      <w:color w:val="000000" w:themeColor="text1"/>
      <w:sz w:val="15"/>
      <w:szCs w:val="20"/>
      <w:lang w:eastAsia="de-DE"/>
    </w:rPr>
  </w:style>
  <w:style w:type="paragraph" w:customStyle="1" w:styleId="InfoblockOrangeBold">
    <w:name w:val="Infoblock Orange Bold"/>
    <w:basedOn w:val="InfoblockText"/>
    <w:uiPriority w:val="31"/>
    <w:qFormat/>
    <w:rsid w:val="00D702D6"/>
    <w:pPr>
      <w:framePr w:wrap="around"/>
      <w:spacing w:line="288" w:lineRule="auto"/>
    </w:pPr>
    <w:rPr>
      <w:b/>
      <w:bCs/>
      <w:color w:val="EC6608" w:themeColor="accent1"/>
    </w:rPr>
  </w:style>
  <w:style w:type="paragraph" w:customStyle="1" w:styleId="InfoblockOrange">
    <w:name w:val="Infoblock Orange"/>
    <w:basedOn w:val="InfoblockOrangeBold"/>
    <w:uiPriority w:val="31"/>
    <w:qFormat/>
    <w:rsid w:val="00D702D6"/>
    <w:pPr>
      <w:framePr w:wrap="around"/>
    </w:pPr>
    <w:rPr>
      <w:b w:val="0"/>
    </w:rPr>
  </w:style>
  <w:style w:type="paragraph" w:styleId="Listenabsatz">
    <w:name w:val="List Paragraph"/>
    <w:basedOn w:val="Standard"/>
    <w:uiPriority w:val="34"/>
    <w:qFormat/>
    <w:rsid w:val="00686B3A"/>
    <w:pPr>
      <w:spacing w:line="240" w:lineRule="auto"/>
      <w:ind w:left="720"/>
      <w:contextualSpacing/>
    </w:pPr>
    <w:rPr>
      <w:rFonts w:ascii="Roboto Light" w:eastAsia="Times New Roman" w:hAnsi="Roboto Light" w:cs="Times New Roman"/>
      <w:color w:val="auto"/>
      <w:sz w:val="22"/>
      <w:szCs w:val="24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B5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58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8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-IngHaraldGerhards\Downloads\id23_thws-briefvorlage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4DB81DB7148859EF3DA382B1F0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1215DF-773D-4770-BE42-456D06D79380}"/>
      </w:docPartPr>
      <w:docPartBody>
        <w:p w:rsidR="001D2F8E" w:rsidRDefault="00000000">
          <w:pPr>
            <w:pStyle w:val="C694DB81DB7148859EF3DA382B1F0FC3"/>
          </w:pPr>
          <w:r>
            <w:rPr>
              <w:rStyle w:val="Platzhaltertext"/>
            </w:rPr>
            <w:t>Ort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,Times New Roman">
    <w:altName w:val="Arial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D"/>
    <w:rsid w:val="000E3B4D"/>
    <w:rsid w:val="001B709A"/>
    <w:rsid w:val="001D2F8E"/>
    <w:rsid w:val="00202497"/>
    <w:rsid w:val="00202FE3"/>
    <w:rsid w:val="00301AA5"/>
    <w:rsid w:val="004A445A"/>
    <w:rsid w:val="004C7245"/>
    <w:rsid w:val="005871AF"/>
    <w:rsid w:val="006F0BB2"/>
    <w:rsid w:val="0078624B"/>
    <w:rsid w:val="00875C22"/>
    <w:rsid w:val="00B36076"/>
    <w:rsid w:val="00DE1AD7"/>
    <w:rsid w:val="00E16EF1"/>
    <w:rsid w:val="00EE17A7"/>
    <w:rsid w:val="00F02AAE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94DB81DB7148859EF3DA382B1F0FC3">
    <w:name w:val="C694DB81DB7148859EF3DA382B1F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THWS">
      <a:dk1>
        <a:srgbClr val="000000"/>
      </a:dk1>
      <a:lt1>
        <a:sysClr val="window" lastClr="FFFFFF"/>
      </a:lt1>
      <a:dk2>
        <a:srgbClr val="EC6608"/>
      </a:dk2>
      <a:lt2>
        <a:srgbClr val="8FD400"/>
      </a:lt2>
      <a:accent1>
        <a:srgbClr val="EC6608"/>
      </a:accent1>
      <a:accent2>
        <a:srgbClr val="8FD400"/>
      </a:accent2>
      <a:accent3>
        <a:srgbClr val="7F7F7F"/>
      </a:accent3>
      <a:accent4>
        <a:srgbClr val="A5A5A5"/>
      </a:accent4>
      <a:accent5>
        <a:srgbClr val="BFBFBF"/>
      </a:accent5>
      <a:accent6>
        <a:srgbClr val="D8D8D8"/>
      </a:accent6>
      <a:hlink>
        <a:srgbClr val="EC6608"/>
      </a:hlink>
      <a:folHlink>
        <a:srgbClr val="8FD400"/>
      </a:folHlink>
    </a:clrScheme>
    <a:fontScheme name="thw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c6dac-9d15-462a-9203-ce5a8e478ce7">
      <Terms xmlns="http://schemas.microsoft.com/office/infopath/2007/PartnerControls"/>
    </lcf76f155ced4ddcb4097134ff3c332f>
    <TaxCatchAll xmlns="08045f61-d526-4130-9611-da5d537e11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B49AF67DBE7442AC45F135C4B2134F" ma:contentTypeVersion="14" ma:contentTypeDescription="Ein neues Dokument erstellen." ma:contentTypeScope="" ma:versionID="58d14e5d73679013f68e845d6629e01a">
  <xsd:schema xmlns:xsd="http://www.w3.org/2001/XMLSchema" xmlns:xs="http://www.w3.org/2001/XMLSchema" xmlns:p="http://schemas.microsoft.com/office/2006/metadata/properties" xmlns:ns2="0bec6dac-9d15-462a-9203-ce5a8e478ce7" xmlns:ns3="08045f61-d526-4130-9611-da5d537e1167" targetNamespace="http://schemas.microsoft.com/office/2006/metadata/properties" ma:root="true" ma:fieldsID="73b0845dde2aa2a78222f29a1fb9306f" ns2:_="" ns3:_="">
    <xsd:import namespace="0bec6dac-9d15-462a-9203-ce5a8e478ce7"/>
    <xsd:import namespace="08045f61-d526-4130-9611-da5d537e1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c6dac-9d15-462a-9203-ce5a8e47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bae8b0f-fbf9-4b41-af4b-51c3db172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5f61-d526-4130-9611-da5d537e1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a325146-8c1e-4cf5-bd0d-5171355302b0}" ma:internalName="TaxCatchAll" ma:showField="CatchAllData" ma:web="08045f61-d526-4130-9611-da5d537e11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D4810-3D61-4339-A2D3-9A261081C9FD}">
  <ds:schemaRefs>
    <ds:schemaRef ds:uri="http://schemas.microsoft.com/office/2006/metadata/properties"/>
    <ds:schemaRef ds:uri="http://schemas.microsoft.com/office/infopath/2007/PartnerControls"/>
    <ds:schemaRef ds:uri="0bec6dac-9d15-462a-9203-ce5a8e478ce7"/>
    <ds:schemaRef ds:uri="08045f61-d526-4130-9611-da5d537e1167"/>
  </ds:schemaRefs>
</ds:datastoreItem>
</file>

<file path=customXml/itemProps2.xml><?xml version="1.0" encoding="utf-8"?>
<ds:datastoreItem xmlns:ds="http://schemas.openxmlformats.org/officeDocument/2006/customXml" ds:itemID="{0AD6058C-576B-4F98-A634-0A702F7AF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ACF14-F177-4822-B890-14AB492B2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162970-81E9-446D-80F4-282FA2364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c6dac-9d15-462a-9203-ce5a8e478ce7"/>
    <ds:schemaRef ds:uri="08045f61-d526-4130-9611-da5d537e1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id23_thws-briefvorlage-en</Template>
  <TotalTime>0</TotalTime>
  <Pages>1</Pages>
  <Words>1080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Briefbogen Master</vt:lpstr>
    </vt:vector>
  </TitlesOfParts>
  <Company>thws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 Master</dc:title>
  <dc:subject/>
  <dc:creator>Dr.-Ing. Harald Gerhards</dc:creator>
  <cp:keywords/>
  <dc:description/>
  <cp:lastModifiedBy>Suphanat Aviphan</cp:lastModifiedBy>
  <cp:revision>40</cp:revision>
  <cp:lastPrinted>2023-05-15T10:48:00Z</cp:lastPrinted>
  <dcterms:created xsi:type="dcterms:W3CDTF">2023-04-17T13:31:00Z</dcterms:created>
  <dcterms:modified xsi:type="dcterms:W3CDTF">2023-05-15T10:49:00Z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0x01010040B49AF67DBE7442AC45F135C4B2134F</vt:lpwstr>
  </property>
  <property fmtid="{D5CDD505-2E9C-101B-9397-08002B2CF9AE}" pid="3" name="MediaServiceImageTags">
    <vt:lpwstr/>
  </property>
</Properties>
</file>