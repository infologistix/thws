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EBEB" w14:textId="77777777" w:rsidR="002F6F20" w:rsidRDefault="002F6F20" w:rsidP="00686B3A">
      <w:pPr>
        <w:framePr w:w="2948" w:h="2411" w:hRule="exact" w:hSpace="680" w:wrap="around" w:vAnchor="page" w:hAnchor="text" w:x="7060" w:y="1169" w:anchorLock="1"/>
        <w:rPr>
          <w:color w:val="EC6608"/>
        </w:rPr>
      </w:pPr>
      <w:bookmarkStart w:id="0" w:name="_Hlk37232929"/>
      <w:r w:rsidRPr="002E4D02">
        <w:rPr>
          <w:color w:val="EC6608"/>
        </w:rPr>
        <w:t>Techni</w:t>
      </w:r>
      <w:r>
        <w:rPr>
          <w:color w:val="EC6608"/>
        </w:rPr>
        <w:t>cal University</w:t>
      </w:r>
      <w:r>
        <w:rPr>
          <w:color w:val="EC6608"/>
        </w:rPr>
        <w:br/>
        <w:t>of Applied Sciences</w:t>
      </w:r>
      <w:r>
        <w:rPr>
          <w:color w:val="EC6608"/>
        </w:rPr>
        <w:br/>
        <w:t>Würzburg-Schweinfurt</w:t>
      </w:r>
    </w:p>
    <w:p w14:paraId="15457562" w14:textId="77777777" w:rsidR="002F6F20" w:rsidRDefault="002F6F20" w:rsidP="00686B3A">
      <w:pPr>
        <w:framePr w:w="2948" w:h="2411" w:hRule="exact" w:hSpace="680" w:wrap="around" w:vAnchor="page" w:hAnchor="text" w:x="7060" w:y="1169" w:anchorLock="1"/>
      </w:pPr>
    </w:p>
    <w:p w14:paraId="0ECA505B" w14:textId="77777777" w:rsidR="00686B3A" w:rsidRDefault="00686B3A" w:rsidP="00686B3A">
      <w:pPr>
        <w:pStyle w:val="InfoblockText"/>
        <w:framePr w:h="2411" w:hRule="exact" w:wrap="around"/>
        <w:rPr>
          <w:bCs/>
          <w:color w:val="EC6608" w:themeColor="accent1"/>
        </w:rPr>
      </w:pPr>
      <w:r w:rsidRPr="00686B3A">
        <w:rPr>
          <w:bCs/>
          <w:color w:val="EC6608" w:themeColor="accent1"/>
        </w:rPr>
        <w:t>Faculty of Computer Science and Business Information Systems</w:t>
      </w:r>
    </w:p>
    <w:p w14:paraId="2B6CA82E" w14:textId="5BA7A818" w:rsidR="00EE0921" w:rsidRDefault="00000000" w:rsidP="00686B3A">
      <w:pPr>
        <w:pStyle w:val="InfoblockText"/>
        <w:framePr w:h="2411" w:hRule="exact" w:wrap="around"/>
      </w:pPr>
      <w:sdt>
        <w:sdtPr>
          <w:alias w:val="Place"/>
          <w:tag w:val="Ort"/>
          <w:id w:val="581564032"/>
          <w:placeholder>
            <w:docPart w:val="C694DB81DB7148859EF3DA382B1F0FC3"/>
          </w:placeholder>
          <w:text w:multiLine="1"/>
        </w:sdtPr>
        <w:sdtContent>
          <w:r w:rsidR="00627D39">
            <w:t>Würzburg</w:t>
          </w:r>
        </w:sdtContent>
      </w:sdt>
      <w:r w:rsidR="00627D39">
        <w:t>, on</w:t>
      </w:r>
      <w:r w:rsidR="00627D39">
        <w:br/>
      </w:r>
      <w:r w:rsidR="00323EBE">
        <w:t>2</w:t>
      </w:r>
      <w:r w:rsidR="008F3F1B">
        <w:t>0</w:t>
      </w:r>
      <w:r w:rsidR="00686B3A">
        <w:t>.04.2023</w:t>
      </w:r>
    </w:p>
    <w:bookmarkEnd w:id="0"/>
    <w:p w14:paraId="75A367CD" w14:textId="4C5788E7" w:rsidR="00686B3A" w:rsidRPr="003E7C7A" w:rsidRDefault="00686B3A" w:rsidP="00686B3A">
      <w:pPr>
        <w:pStyle w:val="berschrift1"/>
        <w:rPr>
          <w:lang w:val="en-US"/>
        </w:rPr>
      </w:pPr>
      <w:r w:rsidRPr="003E7C7A">
        <w:rPr>
          <w:lang w:val="en-US"/>
        </w:rPr>
        <w:t>Cloud Native Computing</w:t>
      </w:r>
    </w:p>
    <w:p w14:paraId="18D22AA5" w14:textId="77777777" w:rsidR="00686B3A" w:rsidRPr="003E7C7A" w:rsidRDefault="00686B3A" w:rsidP="00686B3A">
      <w:pPr>
        <w:rPr>
          <w:lang w:val="en-US"/>
        </w:rPr>
      </w:pPr>
    </w:p>
    <w:p w14:paraId="51BAC97E" w14:textId="398EB771" w:rsidR="00686B3A" w:rsidRPr="003E7C7A" w:rsidRDefault="008F3F1B" w:rsidP="00686B3A">
      <w:pPr>
        <w:rPr>
          <w:b/>
          <w:bCs/>
          <w:lang w:val="en-US"/>
        </w:rPr>
      </w:pPr>
      <w:r>
        <w:rPr>
          <w:b/>
          <w:bCs/>
          <w:lang w:val="en-US"/>
        </w:rPr>
        <w:t>Rancher Desktop</w:t>
      </w:r>
    </w:p>
    <w:p w14:paraId="05D0C08B" w14:textId="77777777" w:rsidR="00686B3A" w:rsidRPr="003E7C7A" w:rsidRDefault="00686B3A" w:rsidP="00686B3A">
      <w:pPr>
        <w:rPr>
          <w:b/>
          <w:bCs/>
          <w:lang w:val="en-US"/>
        </w:rPr>
      </w:pPr>
    </w:p>
    <w:p w14:paraId="642DB155" w14:textId="77777777" w:rsidR="008F3F1B" w:rsidRDefault="008F3F1B" w:rsidP="008F3F1B">
      <w:pPr>
        <w:rPr>
          <w:rFonts w:eastAsia="Roboto Light" w:cs="Roboto Light"/>
          <w:color w:val="auto"/>
          <w:sz w:val="22"/>
          <w:lang w:val="en-US"/>
        </w:rPr>
      </w:pPr>
      <w:r>
        <w:rPr>
          <w:rFonts w:eastAsia="Roboto Light" w:cs="Roboto Light"/>
          <w:lang w:val="en-US"/>
        </w:rPr>
        <w:t>Rancher Desktop is the favoured tool for exploration of cloud tools. It contains a containerruntime – likewise Docker – and a native Kubernetes deployment on a local machine. This makes it the perfect tool for our use-cases.</w:t>
      </w:r>
    </w:p>
    <w:p w14:paraId="47F8ECC9" w14:textId="77777777" w:rsidR="008F3F1B" w:rsidRDefault="008F3F1B" w:rsidP="008F3F1B">
      <w:pPr>
        <w:ind w:left="446" w:hanging="446"/>
        <w:rPr>
          <w:rFonts w:eastAsia="Roboto Light" w:cs="Roboto Light"/>
          <w:b/>
          <w:bCs/>
          <w:lang w:val="en-US"/>
        </w:rPr>
      </w:pPr>
    </w:p>
    <w:p w14:paraId="33A0ABDE" w14:textId="77777777" w:rsidR="008F3F1B" w:rsidRDefault="008F3F1B" w:rsidP="008F3F1B">
      <w:pPr>
        <w:ind w:left="446" w:hanging="446"/>
        <w:rPr>
          <w:rFonts w:eastAsia="Times New Roman" w:cs="Times New Roman"/>
          <w:lang w:val="en-US"/>
        </w:rPr>
      </w:pPr>
      <w:r>
        <w:rPr>
          <w:rFonts w:eastAsia="Roboto Light" w:cs="Roboto Light"/>
          <w:b/>
          <w:bCs/>
          <w:lang w:val="en-US"/>
        </w:rPr>
        <w:t>Install Rancher Desktop</w:t>
      </w:r>
    </w:p>
    <w:p w14:paraId="35EE3D1D" w14:textId="77777777" w:rsidR="008F3F1B" w:rsidRDefault="008F3F1B" w:rsidP="008F3F1B">
      <w:pPr>
        <w:ind w:left="446" w:hanging="446"/>
        <w:rPr>
          <w:lang w:val="en-US"/>
        </w:rPr>
      </w:pPr>
    </w:p>
    <w:p w14:paraId="7794569A" w14:textId="77777777" w:rsidR="008F3F1B" w:rsidRDefault="008F3F1B" w:rsidP="008F3F1B">
      <w:pPr>
        <w:rPr>
          <w:rFonts w:eastAsia="Roboto Light" w:cs="Roboto Light"/>
          <w:lang w:val="en-US"/>
        </w:rPr>
      </w:pPr>
      <w:r>
        <w:rPr>
          <w:rFonts w:eastAsia="Roboto Light" w:cs="Roboto Light"/>
          <w:lang w:val="en-US"/>
        </w:rPr>
        <w:t xml:space="preserve">Go to the Rancher Desktop Page and Download your specific release for your OS. </w:t>
      </w:r>
    </w:p>
    <w:p w14:paraId="0FAB56BB" w14:textId="132D2E82" w:rsidR="008F3F1B" w:rsidRDefault="00000000" w:rsidP="008F3F1B">
      <w:pPr>
        <w:ind w:firstLine="708"/>
        <w:rPr>
          <w:rFonts w:eastAsia="Roboto Light" w:cs="Roboto Light"/>
          <w:lang w:val="en-US"/>
        </w:rPr>
      </w:pPr>
      <w:hyperlink r:id="rId11" w:history="1">
        <w:r w:rsidR="008F3F1B" w:rsidRPr="006B11BE">
          <w:rPr>
            <w:rStyle w:val="Hyperlink"/>
          </w:rPr>
          <w:t>https://rancherdesktop.io</w:t>
        </w:r>
      </w:hyperlink>
    </w:p>
    <w:p w14:paraId="3B2B0B91" w14:textId="77777777" w:rsidR="008F3F1B" w:rsidRDefault="008F3F1B" w:rsidP="008F3F1B">
      <w:pPr>
        <w:rPr>
          <w:rFonts w:eastAsia="Roboto Light" w:cs="Roboto Light"/>
          <w:lang w:val="en-US"/>
        </w:rPr>
      </w:pPr>
      <w:r>
        <w:rPr>
          <w:rFonts w:eastAsia="Roboto Light" w:cs="Roboto Light"/>
          <w:lang w:val="en-US"/>
        </w:rPr>
        <w:t xml:space="preserve">A detailed installation guide can be found at their documentation </w:t>
      </w:r>
    </w:p>
    <w:p w14:paraId="7D678606" w14:textId="1F31F57A" w:rsidR="008F3F1B" w:rsidRDefault="00000000" w:rsidP="008F3F1B">
      <w:pPr>
        <w:ind w:firstLine="708"/>
        <w:rPr>
          <w:rFonts w:eastAsia="Roboto Light" w:cs="Roboto Light"/>
          <w:lang w:val="en-US"/>
        </w:rPr>
      </w:pPr>
      <w:hyperlink r:id="rId12" w:history="1">
        <w:r w:rsidR="008F3F1B" w:rsidRPr="006B11BE">
          <w:rPr>
            <w:rStyle w:val="Hyperlink"/>
          </w:rPr>
          <w:t>https://docs.rancherdesktop.io</w:t>
        </w:r>
      </w:hyperlink>
    </w:p>
    <w:p w14:paraId="078D97E8" w14:textId="77777777" w:rsidR="008F3F1B" w:rsidRDefault="008F3F1B" w:rsidP="008F3F1B">
      <w:pPr>
        <w:rPr>
          <w:rFonts w:eastAsia="Roboto Light" w:cs="Roboto Light"/>
          <w:lang w:val="en-US"/>
        </w:rPr>
      </w:pPr>
    </w:p>
    <w:p w14:paraId="5E095F58" w14:textId="77777777" w:rsidR="008F3F1B" w:rsidRDefault="008F3F1B" w:rsidP="008F3F1B">
      <w:pPr>
        <w:rPr>
          <w:rFonts w:eastAsia="Roboto Light" w:cs="Roboto Light"/>
          <w:lang w:val="en-US"/>
        </w:rPr>
      </w:pPr>
      <w:r>
        <w:rPr>
          <w:rFonts w:eastAsia="Roboto Light" w:cs="Roboto Light"/>
          <w:lang w:val="en-US"/>
        </w:rPr>
        <w:t>To beware you from some caveats:</w:t>
      </w:r>
    </w:p>
    <w:p w14:paraId="289B986C" w14:textId="77777777" w:rsidR="008F3F1B" w:rsidRDefault="008F3F1B" w:rsidP="008F3F1B">
      <w:pPr>
        <w:rPr>
          <w:rFonts w:eastAsia="Roboto Light" w:cs="Roboto Light"/>
          <w:lang w:val="en-US"/>
        </w:rPr>
      </w:pPr>
    </w:p>
    <w:p w14:paraId="74333ED3" w14:textId="77777777" w:rsidR="008F3F1B" w:rsidRDefault="008F3F1B" w:rsidP="008F3F1B">
      <w:pPr>
        <w:rPr>
          <w:rFonts w:eastAsia="Roboto Light" w:cs="Roboto Light"/>
          <w:b/>
          <w:bCs/>
          <w:lang w:val="en-US"/>
        </w:rPr>
      </w:pPr>
      <w:r>
        <w:rPr>
          <w:rFonts w:eastAsia="Roboto Light" w:cs="Roboto Light"/>
          <w:b/>
          <w:bCs/>
          <w:lang w:val="en-US"/>
        </w:rPr>
        <w:t>General</w:t>
      </w:r>
    </w:p>
    <w:p w14:paraId="6CFE0B74" w14:textId="77777777" w:rsidR="008F3F1B" w:rsidRPr="008F3F1B" w:rsidRDefault="008F3F1B" w:rsidP="008F3F1B">
      <w:pPr>
        <w:pStyle w:val="Listenabsatz"/>
        <w:numPr>
          <w:ilvl w:val="0"/>
          <w:numId w:val="6"/>
        </w:numPr>
        <w:rPr>
          <w:rFonts w:asciiTheme="minorHAnsi" w:eastAsia="Roboto Light" w:hAnsiTheme="minorHAnsi" w:cs="Roboto Light"/>
          <w:color w:val="000000" w:themeColor="text1"/>
          <w:sz w:val="18"/>
          <w:szCs w:val="22"/>
          <w:lang w:val="en-US" w:eastAsia="en-US"/>
        </w:rPr>
      </w:pPr>
      <w:r w:rsidRPr="008F3F1B">
        <w:rPr>
          <w:rFonts w:asciiTheme="minorHAnsi" w:eastAsia="Roboto Light" w:hAnsiTheme="minorHAnsi" w:cs="Roboto Light"/>
          <w:color w:val="000000" w:themeColor="text1"/>
          <w:sz w:val="18"/>
          <w:szCs w:val="22"/>
          <w:lang w:val="en-US" w:eastAsia="en-US"/>
        </w:rPr>
        <w:t>Remove any Docker installation that was previously on your system installed</w:t>
      </w:r>
    </w:p>
    <w:p w14:paraId="690A4312" w14:textId="77777777" w:rsidR="008F3F1B" w:rsidRPr="008F3F1B" w:rsidRDefault="008F3F1B" w:rsidP="008F3F1B">
      <w:pPr>
        <w:pStyle w:val="Listenabsatz"/>
        <w:numPr>
          <w:ilvl w:val="0"/>
          <w:numId w:val="6"/>
        </w:numPr>
        <w:rPr>
          <w:rFonts w:asciiTheme="minorHAnsi" w:eastAsia="Roboto Light" w:hAnsiTheme="minorHAnsi" w:cs="Roboto Light"/>
          <w:color w:val="000000" w:themeColor="text1"/>
          <w:sz w:val="18"/>
          <w:szCs w:val="22"/>
          <w:lang w:val="en-US" w:eastAsia="en-US"/>
        </w:rPr>
      </w:pPr>
      <w:r w:rsidRPr="008F3F1B">
        <w:rPr>
          <w:rFonts w:asciiTheme="minorHAnsi" w:eastAsia="Roboto Light" w:hAnsiTheme="minorHAnsi" w:cs="Roboto Light"/>
          <w:color w:val="000000" w:themeColor="text1"/>
          <w:sz w:val="18"/>
          <w:szCs w:val="22"/>
          <w:lang w:val="en-US" w:eastAsia="en-US"/>
        </w:rPr>
        <w:t>Make sure, your internet connection is stable</w:t>
      </w:r>
    </w:p>
    <w:p w14:paraId="49BBF2F7" w14:textId="77777777" w:rsidR="008F3F1B" w:rsidRPr="008F3F1B" w:rsidRDefault="008F3F1B" w:rsidP="008F3F1B">
      <w:pPr>
        <w:pStyle w:val="Listenabsatz"/>
        <w:numPr>
          <w:ilvl w:val="0"/>
          <w:numId w:val="6"/>
        </w:numPr>
        <w:rPr>
          <w:rFonts w:asciiTheme="minorHAnsi" w:eastAsia="Roboto Light" w:hAnsiTheme="minorHAnsi" w:cs="Roboto Light"/>
          <w:color w:val="000000" w:themeColor="text1"/>
          <w:sz w:val="18"/>
          <w:szCs w:val="22"/>
          <w:lang w:val="en-US" w:eastAsia="en-US"/>
        </w:rPr>
      </w:pPr>
      <w:r w:rsidRPr="008F3F1B">
        <w:rPr>
          <w:rFonts w:asciiTheme="minorHAnsi" w:eastAsia="Roboto Light" w:hAnsiTheme="minorHAnsi" w:cs="Roboto Light"/>
          <w:color w:val="000000" w:themeColor="text1"/>
          <w:sz w:val="18"/>
          <w:szCs w:val="22"/>
          <w:lang w:val="en-US" w:eastAsia="en-US"/>
        </w:rPr>
        <w:t>Download a Coding Editor of your choice. (e.g., Visual Studio Code https://code.visualstudio.com)</w:t>
      </w:r>
    </w:p>
    <w:p w14:paraId="4A64B703" w14:textId="77777777" w:rsidR="008F3F1B" w:rsidRDefault="008F3F1B" w:rsidP="008F3F1B">
      <w:pPr>
        <w:rPr>
          <w:rFonts w:eastAsia="Roboto Light" w:cs="Roboto Light"/>
          <w:lang w:val="en-US"/>
        </w:rPr>
      </w:pPr>
    </w:p>
    <w:p w14:paraId="14CDBA4B" w14:textId="77777777" w:rsidR="008F3F1B" w:rsidRDefault="008F3F1B" w:rsidP="008F3F1B">
      <w:pPr>
        <w:rPr>
          <w:rFonts w:eastAsia="Roboto Light" w:cs="Roboto Light"/>
          <w:b/>
          <w:bCs/>
          <w:lang w:val="en-US"/>
        </w:rPr>
      </w:pPr>
      <w:r>
        <w:rPr>
          <w:rFonts w:eastAsia="Roboto Light" w:cs="Roboto Light"/>
          <w:b/>
          <w:bCs/>
          <w:lang w:val="en-US"/>
        </w:rPr>
        <w:t>Windows Specific:</w:t>
      </w:r>
    </w:p>
    <w:p w14:paraId="33709EAC" w14:textId="77777777" w:rsidR="008F3F1B" w:rsidRPr="008F3F1B" w:rsidRDefault="008F3F1B" w:rsidP="008F3F1B">
      <w:pPr>
        <w:pStyle w:val="Listenabsatz"/>
        <w:numPr>
          <w:ilvl w:val="0"/>
          <w:numId w:val="6"/>
        </w:numPr>
        <w:rPr>
          <w:rFonts w:asciiTheme="minorHAnsi" w:eastAsia="Roboto Light" w:hAnsiTheme="minorHAnsi" w:cs="Roboto Light"/>
          <w:color w:val="000000" w:themeColor="text1"/>
          <w:sz w:val="18"/>
          <w:szCs w:val="22"/>
          <w:lang w:val="en-US" w:eastAsia="en-US"/>
        </w:rPr>
      </w:pPr>
      <w:r w:rsidRPr="008F3F1B">
        <w:rPr>
          <w:rFonts w:asciiTheme="minorHAnsi" w:eastAsia="Roboto Light" w:hAnsiTheme="minorHAnsi" w:cs="Roboto Light"/>
          <w:color w:val="000000" w:themeColor="text1"/>
          <w:sz w:val="18"/>
          <w:szCs w:val="22"/>
          <w:lang w:val="en-US" w:eastAsia="en-US"/>
        </w:rPr>
        <w:t>Though not required, we recommend downloading a WSL Linux distribution install like Ubuntu, Debian or OpenSuse as fallback, so rancher-desktop can inject its capabilities into these distributions</w:t>
      </w:r>
      <w:r w:rsidRPr="008F3F1B">
        <w:rPr>
          <w:rFonts w:asciiTheme="minorHAnsi" w:eastAsia="Roboto Light" w:hAnsiTheme="minorHAnsi" w:cs="Roboto Light"/>
          <w:b/>
          <w:bCs/>
          <w:color w:val="000000" w:themeColor="text1"/>
          <w:sz w:val="18"/>
          <w:szCs w:val="22"/>
          <w:lang w:val="en-US" w:eastAsia="en-US"/>
        </w:rPr>
        <w:t>. For following this exercise on your machine, you will need any Distribution (Ubuntu, Debian, OpenSUSE) installed on your system.</w:t>
      </w:r>
    </w:p>
    <w:p w14:paraId="0283F4A5" w14:textId="77777777" w:rsidR="008F3F1B" w:rsidRPr="008F3F1B" w:rsidRDefault="008F3F1B" w:rsidP="008F3F1B">
      <w:pPr>
        <w:pStyle w:val="Listenabsatz"/>
        <w:numPr>
          <w:ilvl w:val="0"/>
          <w:numId w:val="6"/>
        </w:numPr>
        <w:rPr>
          <w:rFonts w:asciiTheme="minorHAnsi" w:eastAsia="Roboto Light" w:hAnsiTheme="minorHAnsi" w:cs="Roboto Light"/>
          <w:color w:val="000000" w:themeColor="text1"/>
          <w:sz w:val="18"/>
          <w:szCs w:val="22"/>
          <w:lang w:val="en-US" w:eastAsia="en-US"/>
        </w:rPr>
      </w:pPr>
      <w:r w:rsidRPr="008F3F1B">
        <w:rPr>
          <w:rFonts w:asciiTheme="minorHAnsi" w:eastAsia="Roboto Light" w:hAnsiTheme="minorHAnsi" w:cs="Roboto Light"/>
          <w:color w:val="000000" w:themeColor="text1"/>
          <w:sz w:val="18"/>
          <w:szCs w:val="22"/>
          <w:lang w:val="en-US" w:eastAsia="en-US"/>
        </w:rPr>
        <w:t>When running with a WSL Linux distribution, additional steps in the FAQ-section of their documentation may be required. Currently these are the last two steps documented in the FAQ-Section.</w:t>
      </w:r>
    </w:p>
    <w:p w14:paraId="54228B0B" w14:textId="73823E71" w:rsidR="008F3F1B" w:rsidRPr="000803A2" w:rsidRDefault="008F3F1B" w:rsidP="008F3F1B">
      <w:pPr>
        <w:pStyle w:val="Listenabsatz"/>
        <w:numPr>
          <w:ilvl w:val="0"/>
          <w:numId w:val="6"/>
        </w:numPr>
        <w:rPr>
          <w:rFonts w:asciiTheme="minorHAnsi" w:eastAsia="Roboto Light" w:hAnsiTheme="minorHAnsi" w:cs="Roboto Light"/>
          <w:color w:val="000000" w:themeColor="text1"/>
          <w:sz w:val="18"/>
          <w:szCs w:val="22"/>
          <w:lang w:val="en-US" w:eastAsia="en-US"/>
        </w:rPr>
      </w:pPr>
      <w:r w:rsidRPr="008F3F1B">
        <w:rPr>
          <w:rFonts w:asciiTheme="minorHAnsi" w:eastAsia="Roboto Light" w:hAnsiTheme="minorHAnsi" w:cs="Roboto Light"/>
          <w:color w:val="000000" w:themeColor="text1"/>
          <w:sz w:val="18"/>
          <w:szCs w:val="22"/>
          <w:lang w:val="en-US" w:eastAsia="en-US"/>
        </w:rPr>
        <w:t>After installing and configuration of your WSL Linux Distribution expose Rancher Desktop and its tools your selected Distribution by clicking the checkbox for your installed Distribution</w:t>
      </w:r>
    </w:p>
    <w:p w14:paraId="6E4279A6" w14:textId="77777777" w:rsidR="008F3F1B" w:rsidRDefault="008F3F1B" w:rsidP="008F3F1B">
      <w:pPr>
        <w:pStyle w:val="Listenabsatz"/>
        <w:numPr>
          <w:ilvl w:val="0"/>
          <w:numId w:val="7"/>
        </w:numPr>
        <w:rPr>
          <w:rFonts w:asciiTheme="minorHAnsi" w:eastAsia="Roboto Light" w:hAnsiTheme="minorHAnsi" w:cs="Roboto Light"/>
          <w:color w:val="000000" w:themeColor="text1"/>
          <w:sz w:val="18"/>
          <w:szCs w:val="22"/>
          <w:lang w:val="en-US" w:eastAsia="en-US"/>
        </w:rPr>
      </w:pPr>
      <w:r w:rsidRPr="008F3F1B">
        <w:rPr>
          <w:rFonts w:asciiTheme="minorHAnsi" w:eastAsia="Roboto Light" w:hAnsiTheme="minorHAnsi" w:cs="Roboto Light"/>
          <w:color w:val="000000" w:themeColor="text1"/>
          <w:sz w:val="18"/>
          <w:szCs w:val="22"/>
          <w:lang w:val="en-US" w:eastAsia="en-US"/>
        </w:rPr>
        <w:t xml:space="preserve">Make sure that you have selected </w:t>
      </w:r>
      <w:r w:rsidRPr="008F3F1B">
        <w:rPr>
          <w:rFonts w:asciiTheme="minorHAnsi" w:eastAsia="Roboto Light" w:hAnsiTheme="minorHAnsi" w:cs="Roboto Light"/>
          <w:b/>
          <w:bCs/>
          <w:color w:val="000000" w:themeColor="text1"/>
          <w:sz w:val="18"/>
          <w:szCs w:val="22"/>
          <w:lang w:val="en-US" w:eastAsia="en-US"/>
        </w:rPr>
        <w:t>dockerd (moby)</w:t>
      </w:r>
      <w:r w:rsidRPr="008F3F1B">
        <w:rPr>
          <w:rFonts w:asciiTheme="minorHAnsi" w:eastAsia="Roboto Light" w:hAnsiTheme="minorHAnsi" w:cs="Roboto Light"/>
          <w:color w:val="000000" w:themeColor="text1"/>
          <w:sz w:val="18"/>
          <w:szCs w:val="22"/>
          <w:lang w:val="en-US" w:eastAsia="en-US"/>
        </w:rPr>
        <w:t xml:space="preserve"> as your Container Runtime</w:t>
      </w:r>
    </w:p>
    <w:p w14:paraId="1EC6EAD2" w14:textId="77777777" w:rsidR="00295140" w:rsidRDefault="00295140" w:rsidP="00295140">
      <w:pPr>
        <w:pStyle w:val="Listenabsatz"/>
        <w:rPr>
          <w:rFonts w:asciiTheme="minorHAnsi" w:eastAsia="Roboto Light" w:hAnsiTheme="minorHAnsi" w:cs="Roboto Light"/>
          <w:color w:val="000000" w:themeColor="text1"/>
          <w:sz w:val="18"/>
          <w:szCs w:val="22"/>
          <w:lang w:val="en-US" w:eastAsia="en-US"/>
        </w:rPr>
      </w:pPr>
    </w:p>
    <w:p w14:paraId="01570DD1" w14:textId="18AA29D8" w:rsidR="00295140" w:rsidRPr="00295140" w:rsidRDefault="000803A2" w:rsidP="000803A2">
      <w:pPr>
        <w:jc w:val="center"/>
        <w:rPr>
          <w:rFonts w:eastAsia="Roboto Light" w:cs="Roboto Light"/>
          <w:lang w:val="en-US"/>
        </w:rPr>
      </w:pPr>
      <w:r w:rsidRPr="000803A2">
        <w:rPr>
          <w:rFonts w:eastAsia="Roboto Light" w:cs="Roboto Light"/>
          <w:lang w:val="en-US"/>
        </w:rPr>
        <w:drawing>
          <wp:inline distT="0" distB="0" distL="0" distR="0" wp14:anchorId="5313F1B3" wp14:editId="679BEDC8">
            <wp:extent cx="4152900" cy="2756225"/>
            <wp:effectExtent l="0" t="0" r="0" b="6350"/>
            <wp:docPr id="417112353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12353" name="Grafik 1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6913" cy="275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8372" w14:textId="77777777" w:rsidR="00471DD8" w:rsidRDefault="00471DD8" w:rsidP="00686B3A">
      <w:pPr>
        <w:rPr>
          <w:lang w:val="en-US"/>
        </w:rPr>
      </w:pPr>
    </w:p>
    <w:p w14:paraId="3FCB950F" w14:textId="77777777" w:rsidR="00295140" w:rsidRDefault="00295140" w:rsidP="00295140">
      <w:pPr>
        <w:rPr>
          <w:b/>
          <w:color w:val="auto"/>
          <w:sz w:val="22"/>
        </w:rPr>
      </w:pPr>
      <w:r>
        <w:rPr>
          <w:b/>
        </w:rPr>
        <w:t>Test Your installation</w:t>
      </w:r>
    </w:p>
    <w:p w14:paraId="002225E9" w14:textId="77777777" w:rsidR="00295140" w:rsidRDefault="00295140" w:rsidP="00295140">
      <w:pPr>
        <w:rPr>
          <w:b/>
        </w:rPr>
      </w:pPr>
    </w:p>
    <w:p w14:paraId="39151DBB" w14:textId="77777777" w:rsidR="00295140" w:rsidRDefault="00295140" w:rsidP="00295140">
      <w:pPr>
        <w:rPr>
          <w:lang w:val="en-US"/>
        </w:rPr>
      </w:pPr>
      <w:r>
        <w:rPr>
          <w:lang w:val="en-US"/>
        </w:rPr>
        <w:t>Open a Terminal Window. In Windows this should be any type of Linux distribution located on your machine.</w:t>
      </w:r>
    </w:p>
    <w:p w14:paraId="7A2270B7" w14:textId="77777777" w:rsidR="00295140" w:rsidRDefault="00295140" w:rsidP="00295140">
      <w:pPr>
        <w:rPr>
          <w:lang w:val="en-US"/>
        </w:rPr>
      </w:pPr>
    </w:p>
    <w:p w14:paraId="164B0648" w14:textId="77777777" w:rsidR="00295140" w:rsidRDefault="00295140" w:rsidP="00295140">
      <w:pPr>
        <w:rPr>
          <w:lang w:val="en-US"/>
        </w:rPr>
      </w:pPr>
      <w:r>
        <w:rPr>
          <w:lang w:val="en-US"/>
        </w:rPr>
        <w:t>Try out the following command:</w:t>
      </w:r>
    </w:p>
    <w:p w14:paraId="551D19CF" w14:textId="77777777" w:rsidR="00295140" w:rsidRDefault="00295140" w:rsidP="00295140">
      <w:pPr>
        <w:rPr>
          <w:lang w:val="en-US"/>
        </w:rPr>
      </w:pPr>
    </w:p>
    <w:p w14:paraId="573CBDEA" w14:textId="5A75E34A" w:rsidR="00295140" w:rsidRPr="00295140" w:rsidRDefault="00295140" w:rsidP="00295140">
      <w:pPr>
        <w:pStyle w:val="Listenabsatz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95140">
        <w:rPr>
          <w:lang w:val="en-US"/>
        </w:rPr>
        <w:t xml:space="preserve"> docker ps</w:t>
      </w:r>
    </w:p>
    <w:p w14:paraId="504E97F8" w14:textId="77777777" w:rsidR="00295140" w:rsidRPr="00295140" w:rsidRDefault="00295140" w:rsidP="00295140">
      <w:pPr>
        <w:rPr>
          <w:lang w:val="en-US"/>
        </w:rPr>
      </w:pPr>
    </w:p>
    <w:p w14:paraId="7228D663" w14:textId="77777777" w:rsidR="00295140" w:rsidRDefault="00295140" w:rsidP="00295140">
      <w:pPr>
        <w:rPr>
          <w:lang w:val="en-US"/>
        </w:rPr>
      </w:pPr>
      <w:r>
        <w:rPr>
          <w:lang w:val="en-US"/>
        </w:rPr>
        <w:t>It should display the following result. This indicates, that your installation worked as intended and you can begin developing cloud components.</w:t>
      </w:r>
    </w:p>
    <w:p w14:paraId="23B5973E" w14:textId="77777777" w:rsidR="00295140" w:rsidRDefault="00295140" w:rsidP="00295140">
      <w:pPr>
        <w:rPr>
          <w:lang w:val="en-US"/>
        </w:rPr>
      </w:pPr>
    </w:p>
    <w:p w14:paraId="0877E1FF" w14:textId="36B06DE3" w:rsidR="00295140" w:rsidRDefault="00295140" w:rsidP="00295140">
      <w:pPr>
        <w:pStyle w:val="Listenabsatz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95140">
        <w:rPr>
          <w:lang w:val="en-US"/>
        </w:rPr>
        <w:t xml:space="preserve"> docker ps</w:t>
      </w:r>
    </w:p>
    <w:p w14:paraId="3AFB5D36" w14:textId="77777777" w:rsidR="00295140" w:rsidRPr="00295140" w:rsidRDefault="00295140" w:rsidP="00295140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lang w:val="en-US"/>
        </w:rPr>
      </w:pPr>
    </w:p>
    <w:p w14:paraId="7A259726" w14:textId="77777777" w:rsidR="00295140" w:rsidRPr="00295140" w:rsidRDefault="00295140" w:rsidP="00295140">
      <w:pPr>
        <w:rPr>
          <w:lang w:val="en-US"/>
        </w:rPr>
      </w:pPr>
      <w:r w:rsidRPr="00295140">
        <w:rPr>
          <w:lang w:val="en-US"/>
        </w:rPr>
        <w:t>CONTAINER ID   IMAGE     COMMAND   CREATED   STATUS    PORTS     NAMES</w:t>
      </w:r>
    </w:p>
    <w:p w14:paraId="0F2490C2" w14:textId="77777777" w:rsidR="00295140" w:rsidRPr="00295140" w:rsidRDefault="00295140" w:rsidP="00295140">
      <w:pPr>
        <w:rPr>
          <w:lang w:val="en-US"/>
        </w:rPr>
      </w:pPr>
    </w:p>
    <w:p w14:paraId="08D21103" w14:textId="77777777" w:rsidR="00295140" w:rsidRDefault="00295140" w:rsidP="00295140">
      <w:pPr>
        <w:rPr>
          <w:lang w:val="en-US"/>
        </w:rPr>
      </w:pPr>
      <w:r>
        <w:rPr>
          <w:lang w:val="en-US"/>
        </w:rPr>
        <w:t>If this fails, see FAQ section of Rancher Desktop documentation. If your error is not listed, or the workaround does not work, feel free to contact us.</w:t>
      </w:r>
    </w:p>
    <w:p w14:paraId="7DE34BD8" w14:textId="77777777" w:rsidR="00295140" w:rsidRDefault="00295140" w:rsidP="00295140">
      <w:pPr>
        <w:rPr>
          <w:lang w:val="en-US"/>
        </w:rPr>
      </w:pPr>
    </w:p>
    <w:p w14:paraId="13E1A0AC" w14:textId="77777777" w:rsidR="00295140" w:rsidRDefault="00295140" w:rsidP="00295140">
      <w:pPr>
        <w:rPr>
          <w:lang w:val="en-US"/>
        </w:rPr>
      </w:pPr>
      <w:r>
        <w:rPr>
          <w:lang w:val="en-US"/>
        </w:rPr>
        <w:t xml:space="preserve">Please make sure to check your installation properly. If any questions occur, we will discuss them throughout the lesson. </w:t>
      </w:r>
    </w:p>
    <w:p w14:paraId="04225A51" w14:textId="77777777" w:rsidR="00471DD8" w:rsidRDefault="00471DD8" w:rsidP="00686B3A">
      <w:pPr>
        <w:rPr>
          <w:lang w:val="en-US"/>
        </w:rPr>
      </w:pPr>
    </w:p>
    <w:p w14:paraId="619DD788" w14:textId="77777777" w:rsidR="00471DD8" w:rsidRDefault="00471DD8" w:rsidP="00686B3A">
      <w:pPr>
        <w:rPr>
          <w:lang w:val="en-US"/>
        </w:rPr>
      </w:pPr>
    </w:p>
    <w:p w14:paraId="7D92FE06" w14:textId="77777777" w:rsidR="00471DD8" w:rsidRDefault="00471DD8" w:rsidP="00686B3A">
      <w:pPr>
        <w:rPr>
          <w:lang w:val="en-US"/>
        </w:rPr>
      </w:pPr>
    </w:p>
    <w:p w14:paraId="2101A8EB" w14:textId="77777777" w:rsidR="00471DD8" w:rsidRDefault="00471DD8" w:rsidP="00686B3A">
      <w:pPr>
        <w:rPr>
          <w:lang w:val="en-US"/>
        </w:rPr>
      </w:pPr>
    </w:p>
    <w:p w14:paraId="14C89372" w14:textId="77777777" w:rsidR="00471DD8" w:rsidRDefault="00471DD8" w:rsidP="00686B3A">
      <w:pPr>
        <w:rPr>
          <w:lang w:val="en-US"/>
        </w:rPr>
      </w:pPr>
    </w:p>
    <w:p w14:paraId="747F2651" w14:textId="77777777" w:rsidR="00471DD8" w:rsidRDefault="00471DD8" w:rsidP="00686B3A">
      <w:pPr>
        <w:rPr>
          <w:lang w:val="en-US"/>
        </w:rPr>
      </w:pPr>
    </w:p>
    <w:p w14:paraId="6B3B3343" w14:textId="78951A04" w:rsidR="00B947A2" w:rsidRPr="00CA739D" w:rsidRDefault="00B947A2" w:rsidP="00686B3A">
      <w:pPr>
        <w:spacing w:after="160" w:line="259" w:lineRule="auto"/>
      </w:pPr>
    </w:p>
    <w:sectPr w:rsidR="00B947A2" w:rsidRPr="00CA739D" w:rsidSect="000F62E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268" w:right="1814" w:bottom="1418" w:left="1814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27EB2" w14:textId="77777777" w:rsidR="008B6C13" w:rsidRDefault="008B6C13" w:rsidP="00DF2F8F">
      <w:pPr>
        <w:spacing w:line="240" w:lineRule="auto"/>
      </w:pPr>
      <w:r>
        <w:separator/>
      </w:r>
    </w:p>
  </w:endnote>
  <w:endnote w:type="continuationSeparator" w:id="0">
    <w:p w14:paraId="5925E6BF" w14:textId="77777777" w:rsidR="008B6C13" w:rsidRDefault="008B6C13" w:rsidP="00DF2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altName w:val="Roboto Light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0370531"/>
      <w:docPartObj>
        <w:docPartGallery w:val="Page Numbers (Bottom of Page)"/>
        <w:docPartUnique/>
      </w:docPartObj>
    </w:sdtPr>
    <w:sdtContent>
      <w:sdt>
        <w:sdtPr>
          <w:id w:val="-170183097"/>
          <w:docPartObj>
            <w:docPartGallery w:val="Page Numbers (Top of Page)"/>
            <w:docPartUnique/>
          </w:docPartObj>
        </w:sdtPr>
        <w:sdtContent>
          <w:p w14:paraId="5F597D5D" w14:textId="77777777" w:rsidR="000F62E1" w:rsidRDefault="000F62E1">
            <w:pPr>
              <w:pStyle w:val="Fuzeile"/>
            </w:pPr>
            <w:r>
              <w:rPr>
                <w:lang w:val="de-DE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450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450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2B48F5" w14:textId="77777777" w:rsidR="005872A9" w:rsidRDefault="005872A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B749" w14:textId="77777777" w:rsidR="000F62E1" w:rsidRDefault="000F62E1">
    <w:pPr>
      <w:pStyle w:val="Fuzeile"/>
    </w:pPr>
    <w:r>
      <w:t>Pag</w:t>
    </w:r>
    <w:sdt>
      <w:sdtPr>
        <w:id w:val="-602417367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>
              <w:rPr>
                <w:lang w:val="de-DE"/>
              </w:rPr>
              <w:t xml:space="preserve">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9513541" w14:textId="77777777" w:rsidR="001211DE" w:rsidRDefault="001211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3C13E" w14:textId="77777777" w:rsidR="008B6C13" w:rsidRDefault="008B6C13" w:rsidP="00DF2F8F">
      <w:pPr>
        <w:spacing w:line="240" w:lineRule="auto"/>
      </w:pPr>
      <w:r>
        <w:separator/>
      </w:r>
    </w:p>
  </w:footnote>
  <w:footnote w:type="continuationSeparator" w:id="0">
    <w:p w14:paraId="574CD186" w14:textId="77777777" w:rsidR="008B6C13" w:rsidRDefault="008B6C13" w:rsidP="00DF2F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394E" w14:textId="77777777" w:rsidR="00E470A4" w:rsidRDefault="00E470A4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84864" behindDoc="0" locked="1" layoutInCell="1" allowOverlap="1" wp14:anchorId="38B01ACE" wp14:editId="57011279">
          <wp:simplePos x="0" y="0"/>
          <wp:positionH relativeFrom="page">
            <wp:posOffset>655320</wp:posOffset>
          </wp:positionH>
          <wp:positionV relativeFrom="page">
            <wp:posOffset>575945</wp:posOffset>
          </wp:positionV>
          <wp:extent cx="1447200" cy="486000"/>
          <wp:effectExtent l="0" t="0" r="0" b="9525"/>
          <wp:wrapNone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fik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2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6AFEB" w14:textId="77777777" w:rsidR="008D1254" w:rsidRPr="00E470A4" w:rsidRDefault="008D1254" w:rsidP="003F5318">
    <w:pPr>
      <w:pStyle w:val="Kopfzeile"/>
      <w:spacing w:after="1720"/>
    </w:pPr>
    <w:r>
      <w:rPr>
        <w:noProof/>
        <w:lang w:val="de-DE" w:eastAsia="de-DE"/>
      </w:rPr>
      <w:drawing>
        <wp:anchor distT="0" distB="0" distL="114300" distR="114300" simplePos="0" relativeHeight="251682816" behindDoc="0" locked="1" layoutInCell="1" allowOverlap="1" wp14:anchorId="5F2E8A4A" wp14:editId="177C2D06">
          <wp:simplePos x="0" y="0"/>
          <wp:positionH relativeFrom="page">
            <wp:posOffset>655320</wp:posOffset>
          </wp:positionH>
          <wp:positionV relativeFrom="page">
            <wp:posOffset>575945</wp:posOffset>
          </wp:positionV>
          <wp:extent cx="1447200" cy="486000"/>
          <wp:effectExtent l="0" t="0" r="0" b="9525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fik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2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9744" behindDoc="0" locked="1" layoutInCell="1" allowOverlap="0" wp14:anchorId="11D8077D" wp14:editId="27A404C1">
              <wp:simplePos x="0" y="0"/>
              <wp:positionH relativeFrom="page">
                <wp:posOffset>0</wp:posOffset>
              </wp:positionH>
              <wp:positionV relativeFrom="topMargin">
                <wp:posOffset>5346700</wp:posOffset>
              </wp:positionV>
              <wp:extent cx="252000" cy="0"/>
              <wp:effectExtent l="0" t="0" r="0" b="0"/>
              <wp:wrapNone/>
              <wp:docPr id="7" name="Gerader Verbinde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2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E69E96" id="Gerader Verbinder 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width-relative:margin" from="0,421pt" to="19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" o:allowoverlap="f" strokecolor="#ec6608 [3204]" strokeweight=".5pt">
              <v:stroke joinstyle="miter"/>
              <w10:wrap anchorx="page" anchory="margin"/>
              <w10:anchorlock/>
            </v:lin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8720" behindDoc="0" locked="1" layoutInCell="1" allowOverlap="0" wp14:anchorId="5A571862" wp14:editId="5A4F5140">
              <wp:simplePos x="0" y="0"/>
              <wp:positionH relativeFrom="page">
                <wp:posOffset>0</wp:posOffset>
              </wp:positionH>
              <wp:positionV relativeFrom="topMargin">
                <wp:posOffset>3780790</wp:posOffset>
              </wp:positionV>
              <wp:extent cx="252000" cy="0"/>
              <wp:effectExtent l="0" t="0" r="0" b="0"/>
              <wp:wrapNone/>
              <wp:docPr id="8" name="Gerader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2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A5F916" id="Gerader Verbinder 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width-relative:margin" from="0,297.7pt" to="19.8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" o:allowoverlap="f" strokecolor="#ec6608 [3204]" strokeweight=".5pt">
              <v:stroke joinstyle="miter"/>
              <w10:wrap anchorx="page" anchory="marg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4D01"/>
    <w:multiLevelType w:val="multilevel"/>
    <w:tmpl w:val="A4E43996"/>
    <w:lvl w:ilvl="0">
      <w:start w:val="1"/>
      <w:numFmt w:val="bullet"/>
      <w:pStyle w:val="AufzhlungEbene1"/>
      <w:lvlText w:val="•"/>
      <w:lvlJc w:val="left"/>
      <w:pPr>
        <w:ind w:left="397" w:hanging="397"/>
      </w:pPr>
      <w:rPr>
        <w:rFonts w:ascii="Calibri" w:hAnsi="Calibri" w:hint="default"/>
        <w:color w:val="EC6608" w:themeColor="accent1"/>
      </w:rPr>
    </w:lvl>
    <w:lvl w:ilvl="1">
      <w:start w:val="1"/>
      <w:numFmt w:val="bullet"/>
      <w:pStyle w:val="AufzhlungEbene2"/>
      <w:lvlText w:val="•"/>
      <w:lvlJc w:val="left"/>
      <w:pPr>
        <w:ind w:left="794" w:hanging="397"/>
      </w:pPr>
      <w:rPr>
        <w:rFonts w:ascii="Calibri" w:hAnsi="Calibri" w:hint="default"/>
        <w:color w:val="EC6608" w:themeColor="accent1"/>
      </w:rPr>
    </w:lvl>
    <w:lvl w:ilvl="2">
      <w:start w:val="1"/>
      <w:numFmt w:val="bullet"/>
      <w:pStyle w:val="AufzhlungEbene3"/>
      <w:lvlText w:val="•"/>
      <w:lvlJc w:val="left"/>
      <w:pPr>
        <w:ind w:left="1191" w:hanging="397"/>
      </w:pPr>
      <w:rPr>
        <w:rFonts w:ascii="Calibri" w:hAnsi="Calibri" w:hint="default"/>
        <w:color w:val="EC6608" w:themeColor="accent1"/>
      </w:rPr>
    </w:lvl>
    <w:lvl w:ilvl="3">
      <w:start w:val="1"/>
      <w:numFmt w:val="bullet"/>
      <w:pStyle w:val="AufzhlungEbene4"/>
      <w:lvlText w:val="•"/>
      <w:lvlJc w:val="left"/>
      <w:pPr>
        <w:ind w:left="1588" w:hanging="397"/>
      </w:pPr>
      <w:rPr>
        <w:rFonts w:ascii="Arial" w:hAnsi="Arial" w:hint="default"/>
        <w:color w:val="EC6608" w:themeColor="accent1"/>
      </w:rPr>
    </w:lvl>
    <w:lvl w:ilvl="4">
      <w:start w:val="1"/>
      <w:numFmt w:val="bullet"/>
      <w:pStyle w:val="AufzhlungEbene5"/>
      <w:lvlText w:val="•"/>
      <w:lvlJc w:val="left"/>
      <w:pPr>
        <w:ind w:left="1985" w:hanging="397"/>
      </w:pPr>
      <w:rPr>
        <w:rFonts w:ascii="Arial" w:hAnsi="Arial" w:hint="default"/>
        <w:color w:val="EC6608" w:themeColor="accent1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6753B3C"/>
    <w:multiLevelType w:val="hybridMultilevel"/>
    <w:tmpl w:val="049C3CEA"/>
    <w:lvl w:ilvl="0" w:tplc="92B0019C">
      <w:numFmt w:val="bullet"/>
      <w:lvlText w:val="-"/>
      <w:lvlJc w:val="left"/>
      <w:pPr>
        <w:ind w:left="720" w:hanging="360"/>
      </w:pPr>
      <w:rPr>
        <w:rFonts w:ascii="Roboto Light" w:eastAsia="Roboto Light" w:hAnsi="Roboto Light" w:cs="Roboto Ligh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24CF4"/>
    <w:multiLevelType w:val="multilevel"/>
    <w:tmpl w:val="3F3C4976"/>
    <w:lvl w:ilvl="0">
      <w:start w:val="1"/>
      <w:numFmt w:val="decimal"/>
      <w:pStyle w:val="berschriftN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N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N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N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N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1B97163"/>
    <w:multiLevelType w:val="hybridMultilevel"/>
    <w:tmpl w:val="7124CE98"/>
    <w:lvl w:ilvl="0" w:tplc="AA6CA52E">
      <w:numFmt w:val="bullet"/>
      <w:lvlText w:val="-"/>
      <w:lvlJc w:val="left"/>
      <w:pPr>
        <w:ind w:left="1065" w:hanging="360"/>
      </w:pPr>
      <w:rPr>
        <w:rFonts w:ascii="Roboto Light" w:eastAsia="Times New Roman" w:hAnsi="Roboto Light" w:cs="Times New Roman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BE76A68"/>
    <w:multiLevelType w:val="hybridMultilevel"/>
    <w:tmpl w:val="1EF055E4"/>
    <w:lvl w:ilvl="0" w:tplc="EE56DDC2">
      <w:numFmt w:val="bullet"/>
      <w:lvlText w:val=""/>
      <w:lvlJc w:val="left"/>
      <w:pPr>
        <w:ind w:left="9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5D6A00D1"/>
    <w:multiLevelType w:val="hybridMultilevel"/>
    <w:tmpl w:val="90C098B6"/>
    <w:lvl w:ilvl="0" w:tplc="92B0019C">
      <w:numFmt w:val="bullet"/>
      <w:lvlText w:val="-"/>
      <w:lvlJc w:val="left"/>
      <w:pPr>
        <w:ind w:left="720" w:hanging="360"/>
      </w:pPr>
      <w:rPr>
        <w:rFonts w:ascii="Roboto Light" w:eastAsia="Roboto Light" w:hAnsi="Roboto Light" w:cs="Roboto Ligh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80F04"/>
    <w:multiLevelType w:val="multilevel"/>
    <w:tmpl w:val="86EED1E2"/>
    <w:lvl w:ilvl="0">
      <w:start w:val="1"/>
      <w:numFmt w:val="decimal"/>
      <w:pStyle w:val="ListeEbene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ListeEbene2"/>
      <w:lvlText w:val="%1.%2."/>
      <w:lvlJc w:val="left"/>
      <w:pPr>
        <w:ind w:left="964" w:hanging="567"/>
      </w:pPr>
      <w:rPr>
        <w:rFonts w:hint="default"/>
      </w:rPr>
    </w:lvl>
    <w:lvl w:ilvl="2">
      <w:start w:val="1"/>
      <w:numFmt w:val="decimal"/>
      <w:pStyle w:val="ListeEbene3"/>
      <w:lvlText w:val="%1.%2.%3."/>
      <w:lvlJc w:val="left"/>
      <w:pPr>
        <w:ind w:left="1701" w:hanging="737"/>
      </w:pPr>
      <w:rPr>
        <w:rFonts w:hint="default"/>
      </w:rPr>
    </w:lvl>
    <w:lvl w:ilvl="3">
      <w:start w:val="1"/>
      <w:numFmt w:val="decimal"/>
      <w:pStyle w:val="ListeEbene4"/>
      <w:lvlText w:val="%1.%2.%3.%4."/>
      <w:lvlJc w:val="left"/>
      <w:pPr>
        <w:ind w:left="2552" w:hanging="851"/>
      </w:pPr>
      <w:rPr>
        <w:rFonts w:hint="default"/>
      </w:rPr>
    </w:lvl>
    <w:lvl w:ilvl="4">
      <w:start w:val="1"/>
      <w:numFmt w:val="decimal"/>
      <w:pStyle w:val="ListeEbene5"/>
      <w:lvlText w:val="%1.%2.%3.%4.%5."/>
      <w:lvlJc w:val="left"/>
      <w:pPr>
        <w:ind w:left="3572" w:hanging="10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D847A1E"/>
    <w:multiLevelType w:val="hybridMultilevel"/>
    <w:tmpl w:val="1C5EB66E"/>
    <w:lvl w:ilvl="0" w:tplc="179C1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398839">
    <w:abstractNumId w:val="2"/>
  </w:num>
  <w:num w:numId="2" w16cid:durableId="629672133">
    <w:abstractNumId w:val="0"/>
  </w:num>
  <w:num w:numId="3" w16cid:durableId="1090389865">
    <w:abstractNumId w:val="6"/>
  </w:num>
  <w:num w:numId="4" w16cid:durableId="1523780222">
    <w:abstractNumId w:val="3"/>
  </w:num>
  <w:num w:numId="5" w16cid:durableId="1923833398">
    <w:abstractNumId w:val="7"/>
  </w:num>
  <w:num w:numId="6" w16cid:durableId="813987594">
    <w:abstractNumId w:val="1"/>
  </w:num>
  <w:num w:numId="7" w16cid:durableId="1448817239">
    <w:abstractNumId w:val="5"/>
  </w:num>
  <w:num w:numId="8" w16cid:durableId="635912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3A"/>
    <w:rsid w:val="000246C4"/>
    <w:rsid w:val="00037FA8"/>
    <w:rsid w:val="000803A2"/>
    <w:rsid w:val="00087500"/>
    <w:rsid w:val="000953E6"/>
    <w:rsid w:val="00095F6D"/>
    <w:rsid w:val="000A521A"/>
    <w:rsid w:val="000D03C9"/>
    <w:rsid w:val="000D2EAF"/>
    <w:rsid w:val="000D5BF8"/>
    <w:rsid w:val="000E073C"/>
    <w:rsid w:val="000F62E1"/>
    <w:rsid w:val="000F7B6F"/>
    <w:rsid w:val="00101F97"/>
    <w:rsid w:val="0010362C"/>
    <w:rsid w:val="001107CE"/>
    <w:rsid w:val="00114E82"/>
    <w:rsid w:val="00116577"/>
    <w:rsid w:val="001211DE"/>
    <w:rsid w:val="00126811"/>
    <w:rsid w:val="00136665"/>
    <w:rsid w:val="00142C53"/>
    <w:rsid w:val="001517D5"/>
    <w:rsid w:val="00165C81"/>
    <w:rsid w:val="001A349F"/>
    <w:rsid w:val="001A3689"/>
    <w:rsid w:val="001C037C"/>
    <w:rsid w:val="001C1129"/>
    <w:rsid w:val="00201246"/>
    <w:rsid w:val="0021598C"/>
    <w:rsid w:val="00231530"/>
    <w:rsid w:val="00233334"/>
    <w:rsid w:val="00234F58"/>
    <w:rsid w:val="00277E93"/>
    <w:rsid w:val="00277EFE"/>
    <w:rsid w:val="00295140"/>
    <w:rsid w:val="0029665D"/>
    <w:rsid w:val="002A1F75"/>
    <w:rsid w:val="002B208B"/>
    <w:rsid w:val="002B5745"/>
    <w:rsid w:val="002C0453"/>
    <w:rsid w:val="002C78BF"/>
    <w:rsid w:val="002D33A9"/>
    <w:rsid w:val="002E4D02"/>
    <w:rsid w:val="002E53BE"/>
    <w:rsid w:val="002F294C"/>
    <w:rsid w:val="002F6F20"/>
    <w:rsid w:val="003163DD"/>
    <w:rsid w:val="00323EBE"/>
    <w:rsid w:val="00356791"/>
    <w:rsid w:val="00376C12"/>
    <w:rsid w:val="00392ADA"/>
    <w:rsid w:val="003965FD"/>
    <w:rsid w:val="003A3B20"/>
    <w:rsid w:val="003C2F9A"/>
    <w:rsid w:val="003C6B76"/>
    <w:rsid w:val="003E0F88"/>
    <w:rsid w:val="003E5E29"/>
    <w:rsid w:val="003F5318"/>
    <w:rsid w:val="00436304"/>
    <w:rsid w:val="00444DB7"/>
    <w:rsid w:val="00447618"/>
    <w:rsid w:val="004674FE"/>
    <w:rsid w:val="00471DD8"/>
    <w:rsid w:val="0047620B"/>
    <w:rsid w:val="004879C1"/>
    <w:rsid w:val="00491AEE"/>
    <w:rsid w:val="00493CCE"/>
    <w:rsid w:val="004A1C9F"/>
    <w:rsid w:val="004A2975"/>
    <w:rsid w:val="004A5BED"/>
    <w:rsid w:val="004A664F"/>
    <w:rsid w:val="004B3523"/>
    <w:rsid w:val="004B719E"/>
    <w:rsid w:val="00503AC6"/>
    <w:rsid w:val="00530E8D"/>
    <w:rsid w:val="005529EA"/>
    <w:rsid w:val="005553A0"/>
    <w:rsid w:val="00555BF9"/>
    <w:rsid w:val="00555F94"/>
    <w:rsid w:val="00580FF7"/>
    <w:rsid w:val="00586545"/>
    <w:rsid w:val="005872A9"/>
    <w:rsid w:val="0059353C"/>
    <w:rsid w:val="005A5FCB"/>
    <w:rsid w:val="00617CA7"/>
    <w:rsid w:val="0062006F"/>
    <w:rsid w:val="00627D39"/>
    <w:rsid w:val="006561F2"/>
    <w:rsid w:val="00657C0A"/>
    <w:rsid w:val="00667D65"/>
    <w:rsid w:val="0067593E"/>
    <w:rsid w:val="006857F7"/>
    <w:rsid w:val="00686B3A"/>
    <w:rsid w:val="006D79FC"/>
    <w:rsid w:val="006F4316"/>
    <w:rsid w:val="0071313A"/>
    <w:rsid w:val="00731CE5"/>
    <w:rsid w:val="0073672C"/>
    <w:rsid w:val="00736F5F"/>
    <w:rsid w:val="0074164C"/>
    <w:rsid w:val="007435F3"/>
    <w:rsid w:val="00751F5B"/>
    <w:rsid w:val="00763830"/>
    <w:rsid w:val="007855E5"/>
    <w:rsid w:val="007A3DF7"/>
    <w:rsid w:val="007E7537"/>
    <w:rsid w:val="00802CE0"/>
    <w:rsid w:val="00813907"/>
    <w:rsid w:val="0083445E"/>
    <w:rsid w:val="00867BDB"/>
    <w:rsid w:val="008B322A"/>
    <w:rsid w:val="008B3291"/>
    <w:rsid w:val="008B6C13"/>
    <w:rsid w:val="008D1254"/>
    <w:rsid w:val="008D2F8D"/>
    <w:rsid w:val="008F3F1B"/>
    <w:rsid w:val="00901B55"/>
    <w:rsid w:val="00905384"/>
    <w:rsid w:val="00906FA0"/>
    <w:rsid w:val="0092472C"/>
    <w:rsid w:val="00937998"/>
    <w:rsid w:val="00944319"/>
    <w:rsid w:val="00973EB0"/>
    <w:rsid w:val="009856C6"/>
    <w:rsid w:val="009C7C15"/>
    <w:rsid w:val="009E4503"/>
    <w:rsid w:val="009E7AFC"/>
    <w:rsid w:val="009F0660"/>
    <w:rsid w:val="009F0A47"/>
    <w:rsid w:val="00A04356"/>
    <w:rsid w:val="00A23881"/>
    <w:rsid w:val="00A249FE"/>
    <w:rsid w:val="00A272D9"/>
    <w:rsid w:val="00A45011"/>
    <w:rsid w:val="00A53463"/>
    <w:rsid w:val="00A57D9C"/>
    <w:rsid w:val="00A8003B"/>
    <w:rsid w:val="00A906D4"/>
    <w:rsid w:val="00A9663B"/>
    <w:rsid w:val="00AA00B6"/>
    <w:rsid w:val="00AA582F"/>
    <w:rsid w:val="00AB525D"/>
    <w:rsid w:val="00AC1AA1"/>
    <w:rsid w:val="00AC1C5E"/>
    <w:rsid w:val="00AC54DC"/>
    <w:rsid w:val="00AC79C1"/>
    <w:rsid w:val="00AD1AAC"/>
    <w:rsid w:val="00AE7E66"/>
    <w:rsid w:val="00AF4EDB"/>
    <w:rsid w:val="00AF54CB"/>
    <w:rsid w:val="00B0263D"/>
    <w:rsid w:val="00B0408F"/>
    <w:rsid w:val="00B22483"/>
    <w:rsid w:val="00B24981"/>
    <w:rsid w:val="00B45766"/>
    <w:rsid w:val="00B5077D"/>
    <w:rsid w:val="00B51108"/>
    <w:rsid w:val="00B54CCA"/>
    <w:rsid w:val="00B609A9"/>
    <w:rsid w:val="00B6326B"/>
    <w:rsid w:val="00B81678"/>
    <w:rsid w:val="00B82D1B"/>
    <w:rsid w:val="00B947A2"/>
    <w:rsid w:val="00BE2E92"/>
    <w:rsid w:val="00BE75F5"/>
    <w:rsid w:val="00C04500"/>
    <w:rsid w:val="00C06699"/>
    <w:rsid w:val="00C13646"/>
    <w:rsid w:val="00C22E70"/>
    <w:rsid w:val="00C24BDA"/>
    <w:rsid w:val="00C331DC"/>
    <w:rsid w:val="00C33E08"/>
    <w:rsid w:val="00C345CB"/>
    <w:rsid w:val="00C6323C"/>
    <w:rsid w:val="00C718D8"/>
    <w:rsid w:val="00C77649"/>
    <w:rsid w:val="00C823D7"/>
    <w:rsid w:val="00C918AC"/>
    <w:rsid w:val="00CA02D2"/>
    <w:rsid w:val="00CA739D"/>
    <w:rsid w:val="00CA7A16"/>
    <w:rsid w:val="00CB04C2"/>
    <w:rsid w:val="00CC276B"/>
    <w:rsid w:val="00CD4E0A"/>
    <w:rsid w:val="00CE38BE"/>
    <w:rsid w:val="00CE4B05"/>
    <w:rsid w:val="00D4009F"/>
    <w:rsid w:val="00D527C4"/>
    <w:rsid w:val="00D60902"/>
    <w:rsid w:val="00D702D6"/>
    <w:rsid w:val="00D77F2C"/>
    <w:rsid w:val="00D97DD5"/>
    <w:rsid w:val="00DB32CD"/>
    <w:rsid w:val="00DB43BC"/>
    <w:rsid w:val="00DC7D0F"/>
    <w:rsid w:val="00DD1B7B"/>
    <w:rsid w:val="00DD27DC"/>
    <w:rsid w:val="00DF2F8F"/>
    <w:rsid w:val="00E0727C"/>
    <w:rsid w:val="00E10A21"/>
    <w:rsid w:val="00E31E80"/>
    <w:rsid w:val="00E421C2"/>
    <w:rsid w:val="00E46421"/>
    <w:rsid w:val="00E470A4"/>
    <w:rsid w:val="00E72BDE"/>
    <w:rsid w:val="00E82D6F"/>
    <w:rsid w:val="00E84F4E"/>
    <w:rsid w:val="00EA2A27"/>
    <w:rsid w:val="00EA7B52"/>
    <w:rsid w:val="00EE0921"/>
    <w:rsid w:val="00EF3E7F"/>
    <w:rsid w:val="00F008D1"/>
    <w:rsid w:val="00F1581A"/>
    <w:rsid w:val="00F15CE1"/>
    <w:rsid w:val="00F206D5"/>
    <w:rsid w:val="00F41CBE"/>
    <w:rsid w:val="00F54C90"/>
    <w:rsid w:val="00F65D8F"/>
    <w:rsid w:val="00F712A4"/>
    <w:rsid w:val="00F74ECD"/>
    <w:rsid w:val="00F97F2A"/>
    <w:rsid w:val="00FA5595"/>
    <w:rsid w:val="00FC4A1D"/>
    <w:rsid w:val="00FC5569"/>
    <w:rsid w:val="00FD1C92"/>
    <w:rsid w:val="00FD5642"/>
    <w:rsid w:val="00F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7A287"/>
  <w15:chartTrackingRefBased/>
  <w15:docId w15:val="{15A09441-8BAC-4C0E-8335-15EF527A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7A16"/>
    <w:pPr>
      <w:spacing w:after="0" w:line="288" w:lineRule="auto"/>
    </w:pPr>
    <w:rPr>
      <w:color w:val="000000" w:themeColor="text1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5BED"/>
    <w:pPr>
      <w:keepNext/>
      <w:keepLines/>
      <w:spacing w:after="200" w:line="240" w:lineRule="auto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4"/>
    <w:unhideWhenUsed/>
    <w:qFormat/>
    <w:rsid w:val="004A5BED"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b/>
      <w:sz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4"/>
    <w:unhideWhenUsed/>
    <w:qFormat/>
    <w:rsid w:val="004A5BED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4"/>
    <w:semiHidden/>
    <w:qFormat/>
    <w:rsid w:val="00EA7B52"/>
    <w:pPr>
      <w:keepNext/>
      <w:keepLines/>
      <w:spacing w:line="240" w:lineRule="auto"/>
      <w:outlineLvl w:val="3"/>
    </w:pPr>
    <w:rPr>
      <w:rFonts w:asciiTheme="majorHAnsi" w:eastAsiaTheme="majorEastAsia" w:hAnsiTheme="majorHAnsi" w:cstheme="majorBidi"/>
      <w:b/>
      <w:i/>
      <w:iCs/>
      <w:color w:val="B04C06" w:themeColor="accent1" w:themeShade="BF"/>
      <w:sz w:val="16"/>
    </w:rPr>
  </w:style>
  <w:style w:type="paragraph" w:styleId="berschrift5">
    <w:name w:val="heading 5"/>
    <w:basedOn w:val="Standard"/>
    <w:next w:val="Standard"/>
    <w:link w:val="berschrift5Zchn"/>
    <w:uiPriority w:val="4"/>
    <w:semiHidden/>
    <w:qFormat/>
    <w:rsid w:val="00EA7B52"/>
    <w:pPr>
      <w:keepNext/>
      <w:keepLines/>
      <w:spacing w:line="240" w:lineRule="auto"/>
      <w:outlineLvl w:val="4"/>
    </w:pPr>
    <w:rPr>
      <w:rFonts w:asciiTheme="majorHAnsi" w:eastAsiaTheme="majorEastAsia" w:hAnsiTheme="majorHAnsi" w:cstheme="majorBidi"/>
      <w:b/>
      <w:color w:val="B04C06" w:themeColor="accent1" w:themeShade="BF"/>
      <w:sz w:val="16"/>
    </w:rPr>
  </w:style>
  <w:style w:type="paragraph" w:styleId="berschrift6">
    <w:name w:val="heading 6"/>
    <w:basedOn w:val="Standard"/>
    <w:next w:val="Standard"/>
    <w:link w:val="berschrift6Zchn"/>
    <w:uiPriority w:val="4"/>
    <w:semiHidden/>
    <w:qFormat/>
    <w:rsid w:val="00F74ECD"/>
    <w:pPr>
      <w:keepNext/>
      <w:keepLines/>
      <w:numPr>
        <w:ilvl w:val="5"/>
        <w:numId w:val="1"/>
      </w:numPr>
      <w:spacing w:line="240" w:lineRule="auto"/>
      <w:ind w:left="1151" w:hanging="1151"/>
      <w:outlineLvl w:val="5"/>
    </w:pPr>
    <w:rPr>
      <w:rFonts w:asciiTheme="majorHAnsi" w:eastAsiaTheme="majorEastAsia" w:hAnsiTheme="majorHAnsi" w:cstheme="majorBidi"/>
      <w:b/>
      <w:color w:val="75320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4"/>
    <w:semiHidden/>
    <w:unhideWhenUsed/>
    <w:qFormat/>
    <w:rsid w:val="00B249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5320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4"/>
    <w:semiHidden/>
    <w:unhideWhenUsed/>
    <w:qFormat/>
    <w:rsid w:val="00B249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4"/>
    <w:semiHidden/>
    <w:unhideWhenUsed/>
    <w:qFormat/>
    <w:rsid w:val="00B249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5BED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4A5BED"/>
    <w:rPr>
      <w:rFonts w:asciiTheme="majorHAnsi" w:eastAsiaTheme="majorEastAsia" w:hAnsiTheme="majorHAnsi" w:cstheme="majorBidi"/>
      <w:b/>
      <w:color w:val="000000" w:themeColor="text1"/>
      <w:sz w:val="2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4"/>
    <w:rsid w:val="004A5BED"/>
    <w:rPr>
      <w:rFonts w:asciiTheme="majorHAnsi" w:eastAsiaTheme="majorEastAsia" w:hAnsiTheme="majorHAnsi" w:cstheme="majorBidi"/>
      <w:b/>
      <w:color w:val="000000" w:themeColor="text1"/>
      <w:sz w:val="1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4"/>
    <w:semiHidden/>
    <w:rsid w:val="00DD1B7B"/>
    <w:rPr>
      <w:rFonts w:asciiTheme="majorHAnsi" w:eastAsiaTheme="majorEastAsia" w:hAnsiTheme="majorHAnsi" w:cstheme="majorBidi"/>
      <w:b/>
      <w:i/>
      <w:iCs/>
      <w:color w:val="B04C06" w:themeColor="accent1" w:themeShade="BF"/>
      <w:sz w:val="16"/>
    </w:rPr>
  </w:style>
  <w:style w:type="character" w:customStyle="1" w:styleId="berschrift5Zchn">
    <w:name w:val="Überschrift 5 Zchn"/>
    <w:basedOn w:val="Absatz-Standardschriftart"/>
    <w:link w:val="berschrift5"/>
    <w:uiPriority w:val="4"/>
    <w:semiHidden/>
    <w:rsid w:val="00DD1B7B"/>
    <w:rPr>
      <w:rFonts w:asciiTheme="majorHAnsi" w:eastAsiaTheme="majorEastAsia" w:hAnsiTheme="majorHAnsi" w:cstheme="majorBidi"/>
      <w:b/>
      <w:color w:val="B04C06" w:themeColor="accent1" w:themeShade="BF"/>
      <w:sz w:val="16"/>
    </w:rPr>
  </w:style>
  <w:style w:type="paragraph" w:customStyle="1" w:styleId="berschriftNr1">
    <w:name w:val="Überschrift Nr. 1"/>
    <w:basedOn w:val="berschrift1"/>
    <w:next w:val="Standard"/>
    <w:link w:val="berschriftNr1Zchn"/>
    <w:uiPriority w:val="5"/>
    <w:qFormat/>
    <w:rsid w:val="004A5BED"/>
    <w:pPr>
      <w:numPr>
        <w:numId w:val="1"/>
      </w:numPr>
      <w:ind w:left="431" w:hanging="431"/>
    </w:pPr>
    <w:rPr>
      <w:sz w:val="20"/>
    </w:rPr>
  </w:style>
  <w:style w:type="paragraph" w:customStyle="1" w:styleId="berschriftNr2">
    <w:name w:val="Überschrift Nr. 2"/>
    <w:basedOn w:val="berschrift2"/>
    <w:next w:val="Standard"/>
    <w:link w:val="berschriftNr2Zchn"/>
    <w:uiPriority w:val="5"/>
    <w:qFormat/>
    <w:rsid w:val="004A5BED"/>
    <w:pPr>
      <w:numPr>
        <w:ilvl w:val="1"/>
        <w:numId w:val="1"/>
      </w:numPr>
      <w:ind w:left="578" w:hanging="578"/>
    </w:pPr>
  </w:style>
  <w:style w:type="character" w:customStyle="1" w:styleId="berschriftNr1Zchn">
    <w:name w:val="Überschrift Nr. 1 Zchn"/>
    <w:basedOn w:val="berschrift1Zchn"/>
    <w:link w:val="berschriftNr1"/>
    <w:uiPriority w:val="5"/>
    <w:rsid w:val="004A5BED"/>
    <w:rPr>
      <w:rFonts w:asciiTheme="majorHAnsi" w:eastAsiaTheme="majorEastAsia" w:hAnsiTheme="majorHAnsi" w:cstheme="majorBidi"/>
      <w:b/>
      <w:color w:val="000000" w:themeColor="text1"/>
      <w:sz w:val="20"/>
      <w:szCs w:val="32"/>
    </w:rPr>
  </w:style>
  <w:style w:type="paragraph" w:customStyle="1" w:styleId="berschriftNr3">
    <w:name w:val="Überschrift Nr. 3"/>
    <w:basedOn w:val="berschrift3"/>
    <w:next w:val="Standard"/>
    <w:link w:val="berschriftNr3Zchn"/>
    <w:uiPriority w:val="5"/>
    <w:qFormat/>
    <w:rsid w:val="004A5BED"/>
    <w:pPr>
      <w:numPr>
        <w:ilvl w:val="2"/>
        <w:numId w:val="1"/>
      </w:numPr>
    </w:pPr>
  </w:style>
  <w:style w:type="character" w:customStyle="1" w:styleId="berschriftNr2Zchn">
    <w:name w:val="Überschrift Nr. 2 Zchn"/>
    <w:basedOn w:val="berschrift2Zchn"/>
    <w:link w:val="berschriftNr2"/>
    <w:uiPriority w:val="5"/>
    <w:rsid w:val="004A5BED"/>
    <w:rPr>
      <w:rFonts w:asciiTheme="majorHAnsi" w:eastAsiaTheme="majorEastAsia" w:hAnsiTheme="majorHAnsi" w:cstheme="majorBidi"/>
      <w:b/>
      <w:color w:val="000000" w:themeColor="text1"/>
      <w:sz w:val="20"/>
      <w:szCs w:val="26"/>
    </w:rPr>
  </w:style>
  <w:style w:type="paragraph" w:customStyle="1" w:styleId="berschriftNr4">
    <w:name w:val="Überschrift Nr. 4"/>
    <w:basedOn w:val="berschrift4"/>
    <w:next w:val="Standard"/>
    <w:link w:val="berschriftNr4Zchn"/>
    <w:uiPriority w:val="5"/>
    <w:semiHidden/>
    <w:qFormat/>
    <w:rsid w:val="00F74ECD"/>
    <w:pPr>
      <w:numPr>
        <w:ilvl w:val="3"/>
        <w:numId w:val="1"/>
      </w:numPr>
      <w:ind w:left="862" w:hanging="862"/>
    </w:pPr>
    <w:rPr>
      <w:i w:val="0"/>
      <w:sz w:val="20"/>
    </w:rPr>
  </w:style>
  <w:style w:type="character" w:customStyle="1" w:styleId="berschriftNr3Zchn">
    <w:name w:val="Überschrift Nr. 3 Zchn"/>
    <w:basedOn w:val="berschrift3Zchn"/>
    <w:link w:val="berschriftNr3"/>
    <w:uiPriority w:val="5"/>
    <w:rsid w:val="004A5BED"/>
    <w:rPr>
      <w:rFonts w:asciiTheme="majorHAnsi" w:eastAsiaTheme="majorEastAsia" w:hAnsiTheme="majorHAnsi" w:cstheme="majorBidi"/>
      <w:b/>
      <w:color w:val="000000" w:themeColor="text1"/>
      <w:sz w:val="18"/>
      <w:szCs w:val="24"/>
    </w:rPr>
  </w:style>
  <w:style w:type="paragraph" w:customStyle="1" w:styleId="berschriftNr5">
    <w:name w:val="Überschrift Nr. 5"/>
    <w:basedOn w:val="berschrift5"/>
    <w:next w:val="Standard"/>
    <w:link w:val="berschriftNr5Zchn"/>
    <w:uiPriority w:val="5"/>
    <w:semiHidden/>
    <w:qFormat/>
    <w:rsid w:val="00F74ECD"/>
    <w:pPr>
      <w:numPr>
        <w:ilvl w:val="4"/>
        <w:numId w:val="1"/>
      </w:numPr>
      <w:ind w:left="1009" w:hanging="1009"/>
    </w:pPr>
    <w:rPr>
      <w:sz w:val="20"/>
    </w:rPr>
  </w:style>
  <w:style w:type="character" w:customStyle="1" w:styleId="berschriftNr4Zchn">
    <w:name w:val="Überschrift Nr. 4 Zchn"/>
    <w:basedOn w:val="berschrift4Zchn"/>
    <w:link w:val="berschriftNr4"/>
    <w:uiPriority w:val="5"/>
    <w:semiHidden/>
    <w:rsid w:val="00DD1B7B"/>
    <w:rPr>
      <w:rFonts w:asciiTheme="majorHAnsi" w:eastAsiaTheme="majorEastAsia" w:hAnsiTheme="majorHAnsi" w:cstheme="majorBidi"/>
      <w:b/>
      <w:i w:val="0"/>
      <w:iCs/>
      <w:color w:val="B04C06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4"/>
    <w:semiHidden/>
    <w:rsid w:val="00DD1B7B"/>
    <w:rPr>
      <w:rFonts w:asciiTheme="majorHAnsi" w:eastAsiaTheme="majorEastAsia" w:hAnsiTheme="majorHAnsi" w:cstheme="majorBidi"/>
      <w:b/>
      <w:color w:val="753204" w:themeColor="accent1" w:themeShade="7F"/>
      <w:sz w:val="20"/>
    </w:rPr>
  </w:style>
  <w:style w:type="character" w:customStyle="1" w:styleId="berschriftNr5Zchn">
    <w:name w:val="Überschrift Nr. 5 Zchn"/>
    <w:basedOn w:val="berschrift5Zchn"/>
    <w:link w:val="berschriftNr5"/>
    <w:uiPriority w:val="5"/>
    <w:semiHidden/>
    <w:rsid w:val="00DD1B7B"/>
    <w:rPr>
      <w:rFonts w:asciiTheme="majorHAnsi" w:eastAsiaTheme="majorEastAsia" w:hAnsiTheme="majorHAnsi" w:cstheme="majorBidi"/>
      <w:b/>
      <w:color w:val="B04C06" w:themeColor="accent1" w:themeShade="B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4"/>
    <w:semiHidden/>
    <w:rsid w:val="00DD1B7B"/>
    <w:rPr>
      <w:rFonts w:asciiTheme="majorHAnsi" w:eastAsiaTheme="majorEastAsia" w:hAnsiTheme="majorHAnsi" w:cstheme="majorBidi"/>
      <w:i/>
      <w:iCs/>
      <w:color w:val="753204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4"/>
    <w:semiHidden/>
    <w:rsid w:val="00DD1B7B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4"/>
    <w:semiHidden/>
    <w:rsid w:val="00DD1B7B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customStyle="1" w:styleId="AufzhlungEbene1">
    <w:name w:val="Aufzählung Ebene 1"/>
    <w:basedOn w:val="Standard"/>
    <w:link w:val="AufzhlungEbene1Zchn"/>
    <w:qFormat/>
    <w:rsid w:val="00B22483"/>
    <w:pPr>
      <w:numPr>
        <w:numId w:val="2"/>
      </w:numPr>
    </w:pPr>
  </w:style>
  <w:style w:type="paragraph" w:customStyle="1" w:styleId="AufzhlungEbene2">
    <w:name w:val="Aufzählung Ebene 2"/>
    <w:basedOn w:val="Standard"/>
    <w:link w:val="AufzhlungEbene2Zchn"/>
    <w:qFormat/>
    <w:rsid w:val="00937998"/>
    <w:pPr>
      <w:numPr>
        <w:ilvl w:val="1"/>
        <w:numId w:val="2"/>
      </w:numPr>
    </w:pPr>
  </w:style>
  <w:style w:type="character" w:customStyle="1" w:styleId="AufzhlungEbene1Zchn">
    <w:name w:val="Aufzählung Ebene 1 Zchn"/>
    <w:basedOn w:val="Absatz-Standardschriftart"/>
    <w:link w:val="AufzhlungEbene1"/>
    <w:rsid w:val="00B22483"/>
  </w:style>
  <w:style w:type="paragraph" w:customStyle="1" w:styleId="AufzhlungEbene3">
    <w:name w:val="Aufzählung Ebene 3"/>
    <w:basedOn w:val="Standard"/>
    <w:link w:val="AufzhlungEbene3Zchn"/>
    <w:qFormat/>
    <w:rsid w:val="00937998"/>
    <w:pPr>
      <w:numPr>
        <w:ilvl w:val="2"/>
        <w:numId w:val="2"/>
      </w:numPr>
    </w:pPr>
  </w:style>
  <w:style w:type="character" w:customStyle="1" w:styleId="AufzhlungEbene2Zchn">
    <w:name w:val="Aufzählung Ebene 2 Zchn"/>
    <w:basedOn w:val="Absatz-Standardschriftart"/>
    <w:link w:val="AufzhlungEbene2"/>
    <w:rsid w:val="00937998"/>
  </w:style>
  <w:style w:type="paragraph" w:customStyle="1" w:styleId="AufzhlungEbene4">
    <w:name w:val="Aufzählung Ebene 4"/>
    <w:basedOn w:val="Standard"/>
    <w:link w:val="AufzhlungEbene4Zchn"/>
    <w:semiHidden/>
    <w:qFormat/>
    <w:rsid w:val="00937998"/>
    <w:pPr>
      <w:numPr>
        <w:ilvl w:val="3"/>
        <w:numId w:val="2"/>
      </w:numPr>
    </w:pPr>
  </w:style>
  <w:style w:type="character" w:customStyle="1" w:styleId="AufzhlungEbene3Zchn">
    <w:name w:val="Aufzählung Ebene 3 Zchn"/>
    <w:basedOn w:val="Absatz-Standardschriftart"/>
    <w:link w:val="AufzhlungEbene3"/>
    <w:rsid w:val="00937998"/>
  </w:style>
  <w:style w:type="paragraph" w:customStyle="1" w:styleId="AufzhlungEbene5">
    <w:name w:val="Aufzählung Ebene 5"/>
    <w:basedOn w:val="Standard"/>
    <w:link w:val="AufzhlungEbene5Zchn"/>
    <w:semiHidden/>
    <w:qFormat/>
    <w:rsid w:val="00937998"/>
    <w:pPr>
      <w:numPr>
        <w:ilvl w:val="4"/>
        <w:numId w:val="2"/>
      </w:numPr>
      <w:tabs>
        <w:tab w:val="num" w:pos="360"/>
      </w:tabs>
      <w:ind w:left="0" w:firstLine="0"/>
    </w:pPr>
  </w:style>
  <w:style w:type="character" w:customStyle="1" w:styleId="AufzhlungEbene4Zchn">
    <w:name w:val="Aufzählung Ebene 4 Zchn"/>
    <w:basedOn w:val="Absatz-Standardschriftart"/>
    <w:link w:val="AufzhlungEbene4"/>
    <w:semiHidden/>
    <w:rsid w:val="00DD1B7B"/>
    <w:rPr>
      <w:color w:val="000000" w:themeColor="text1"/>
      <w:sz w:val="20"/>
    </w:rPr>
  </w:style>
  <w:style w:type="paragraph" w:customStyle="1" w:styleId="ListeEbene1">
    <w:name w:val="Liste Ebene 1"/>
    <w:basedOn w:val="Standard"/>
    <w:link w:val="ListeEbene1Zchn"/>
    <w:qFormat/>
    <w:rsid w:val="00E46421"/>
    <w:pPr>
      <w:numPr>
        <w:numId w:val="3"/>
      </w:numPr>
    </w:pPr>
  </w:style>
  <w:style w:type="character" w:customStyle="1" w:styleId="AufzhlungEbene5Zchn">
    <w:name w:val="Aufzählung Ebene 5 Zchn"/>
    <w:basedOn w:val="Absatz-Standardschriftart"/>
    <w:link w:val="AufzhlungEbene5"/>
    <w:semiHidden/>
    <w:rsid w:val="00DD1B7B"/>
    <w:rPr>
      <w:color w:val="000000" w:themeColor="text1"/>
      <w:sz w:val="20"/>
    </w:rPr>
  </w:style>
  <w:style w:type="paragraph" w:customStyle="1" w:styleId="ListeEbene2">
    <w:name w:val="Liste Ebene 2"/>
    <w:basedOn w:val="Standard"/>
    <w:link w:val="ListeEbene2Zchn"/>
    <w:qFormat/>
    <w:rsid w:val="00E46421"/>
    <w:pPr>
      <w:numPr>
        <w:ilvl w:val="1"/>
        <w:numId w:val="3"/>
      </w:numPr>
    </w:pPr>
  </w:style>
  <w:style w:type="character" w:customStyle="1" w:styleId="ListeEbene1Zchn">
    <w:name w:val="Liste Ebene 1 Zchn"/>
    <w:basedOn w:val="Absatz-Standardschriftart"/>
    <w:link w:val="ListeEbene1"/>
    <w:rsid w:val="00E46421"/>
  </w:style>
  <w:style w:type="paragraph" w:customStyle="1" w:styleId="ListeEbene3">
    <w:name w:val="Liste Ebene 3"/>
    <w:basedOn w:val="Standard"/>
    <w:link w:val="ListeEbene3Zchn"/>
    <w:qFormat/>
    <w:rsid w:val="00E46421"/>
    <w:pPr>
      <w:numPr>
        <w:ilvl w:val="2"/>
        <w:numId w:val="3"/>
      </w:numPr>
    </w:pPr>
  </w:style>
  <w:style w:type="character" w:customStyle="1" w:styleId="ListeEbene2Zchn">
    <w:name w:val="Liste Ebene 2 Zchn"/>
    <w:basedOn w:val="Absatz-Standardschriftart"/>
    <w:link w:val="ListeEbene2"/>
    <w:rsid w:val="00E46421"/>
  </w:style>
  <w:style w:type="paragraph" w:customStyle="1" w:styleId="ListeEbene4">
    <w:name w:val="Liste Ebene 4"/>
    <w:basedOn w:val="Standard"/>
    <w:link w:val="ListeEbene4Zchn"/>
    <w:semiHidden/>
    <w:qFormat/>
    <w:rsid w:val="00E46421"/>
    <w:pPr>
      <w:numPr>
        <w:ilvl w:val="3"/>
        <w:numId w:val="3"/>
      </w:numPr>
    </w:pPr>
  </w:style>
  <w:style w:type="character" w:customStyle="1" w:styleId="ListeEbene3Zchn">
    <w:name w:val="Liste Ebene 3 Zchn"/>
    <w:basedOn w:val="Absatz-Standardschriftart"/>
    <w:link w:val="ListeEbene3"/>
    <w:rsid w:val="00E46421"/>
  </w:style>
  <w:style w:type="paragraph" w:customStyle="1" w:styleId="ListeEbene5">
    <w:name w:val="Liste Ebene 5"/>
    <w:basedOn w:val="Standard"/>
    <w:link w:val="ListeEbene5Zchn"/>
    <w:semiHidden/>
    <w:qFormat/>
    <w:rsid w:val="00E46421"/>
    <w:pPr>
      <w:numPr>
        <w:ilvl w:val="4"/>
        <w:numId w:val="3"/>
      </w:numPr>
    </w:pPr>
  </w:style>
  <w:style w:type="character" w:customStyle="1" w:styleId="ListeEbene4Zchn">
    <w:name w:val="Liste Ebene 4 Zchn"/>
    <w:basedOn w:val="Absatz-Standardschriftart"/>
    <w:link w:val="ListeEbene4"/>
    <w:semiHidden/>
    <w:rsid w:val="00DD1B7B"/>
    <w:rPr>
      <w:color w:val="000000" w:themeColor="text1"/>
      <w:sz w:val="20"/>
    </w:rPr>
  </w:style>
  <w:style w:type="character" w:customStyle="1" w:styleId="ListeEbene5Zchn">
    <w:name w:val="Liste Ebene 5 Zchn"/>
    <w:basedOn w:val="Absatz-Standardschriftart"/>
    <w:link w:val="ListeEbene5"/>
    <w:semiHidden/>
    <w:rsid w:val="00DD1B7B"/>
    <w:rPr>
      <w:color w:val="000000" w:themeColor="text1"/>
      <w:sz w:val="20"/>
    </w:rPr>
  </w:style>
  <w:style w:type="paragraph" w:styleId="Kopfzeile">
    <w:name w:val="header"/>
    <w:basedOn w:val="Standard"/>
    <w:link w:val="KopfzeileZchn"/>
    <w:uiPriority w:val="99"/>
    <w:rsid w:val="00E470A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521A"/>
    <w:rPr>
      <w:color w:val="000000" w:themeColor="text1"/>
      <w:sz w:val="18"/>
    </w:rPr>
  </w:style>
  <w:style w:type="paragraph" w:styleId="Fuzeile">
    <w:name w:val="footer"/>
    <w:basedOn w:val="Standard"/>
    <w:link w:val="FuzeileZchn"/>
    <w:uiPriority w:val="99"/>
    <w:rsid w:val="00E470A4"/>
    <w:pPr>
      <w:tabs>
        <w:tab w:val="center" w:pos="4536"/>
        <w:tab w:val="right" w:pos="9072"/>
      </w:tabs>
      <w:spacing w:line="216" w:lineRule="atLeast"/>
    </w:pPr>
    <w:rPr>
      <w:color w:val="EC6608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sid w:val="000A521A"/>
    <w:rPr>
      <w:color w:val="EC6608" w:themeColor="accent1"/>
      <w:sz w:val="18"/>
    </w:rPr>
  </w:style>
  <w:style w:type="table" w:styleId="Tabellenraster">
    <w:name w:val="Table Grid"/>
    <w:basedOn w:val="NormaleTabelle"/>
    <w:uiPriority w:val="39"/>
    <w:rsid w:val="00A0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06699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qFormat/>
    <w:rsid w:val="00A04356"/>
    <w:rPr>
      <w:i/>
      <w:iCs/>
      <w:color w:val="404040" w:themeColor="text1" w:themeTint="BF"/>
    </w:rPr>
  </w:style>
  <w:style w:type="paragraph" w:styleId="Datum">
    <w:name w:val="Date"/>
    <w:basedOn w:val="Standard"/>
    <w:next w:val="Standard"/>
    <w:link w:val="DatumZchn"/>
    <w:uiPriority w:val="99"/>
    <w:rsid w:val="00F54C90"/>
  </w:style>
  <w:style w:type="character" w:customStyle="1" w:styleId="DatumZchn">
    <w:name w:val="Datum Zchn"/>
    <w:basedOn w:val="Absatz-Standardschriftart"/>
    <w:link w:val="Datum"/>
    <w:uiPriority w:val="99"/>
    <w:rsid w:val="00F54C90"/>
    <w:rPr>
      <w:color w:val="000000" w:themeColor="text1"/>
      <w:sz w:val="19"/>
    </w:rPr>
  </w:style>
  <w:style w:type="paragraph" w:customStyle="1" w:styleId="Betreff">
    <w:name w:val="Betreff"/>
    <w:basedOn w:val="berschrift2"/>
    <w:uiPriority w:val="2"/>
    <w:qFormat/>
    <w:rsid w:val="00906FA0"/>
    <w:pPr>
      <w:spacing w:after="0"/>
    </w:pPr>
    <w:rPr>
      <w:b w:val="0"/>
      <w:color w:val="auto"/>
      <w:sz w:val="18"/>
    </w:rPr>
  </w:style>
  <w:style w:type="paragraph" w:styleId="Anrede">
    <w:name w:val="Salutation"/>
    <w:basedOn w:val="Standard"/>
    <w:next w:val="Standard"/>
    <w:link w:val="AnredeZchn"/>
    <w:uiPriority w:val="2"/>
    <w:rsid w:val="00906FA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2"/>
    <w:rsid w:val="00906FA0"/>
    <w:rPr>
      <w:color w:val="000000" w:themeColor="text1"/>
      <w:sz w:val="18"/>
    </w:rPr>
  </w:style>
  <w:style w:type="paragraph" w:styleId="Gruformel">
    <w:name w:val="Closing"/>
    <w:basedOn w:val="Standard"/>
    <w:link w:val="GruformelZchn"/>
    <w:uiPriority w:val="2"/>
    <w:rsid w:val="00095F6D"/>
    <w:pPr>
      <w:spacing w:before="720"/>
    </w:pPr>
  </w:style>
  <w:style w:type="character" w:customStyle="1" w:styleId="GruformelZchn">
    <w:name w:val="Grußformel Zchn"/>
    <w:basedOn w:val="Absatz-Standardschriftart"/>
    <w:link w:val="Gruformel"/>
    <w:uiPriority w:val="2"/>
    <w:rsid w:val="00095F6D"/>
    <w:rPr>
      <w:color w:val="000000" w:themeColor="text1"/>
      <w:sz w:val="20"/>
    </w:rPr>
  </w:style>
  <w:style w:type="paragraph" w:customStyle="1" w:styleId="Empfnger">
    <w:name w:val="Empfänger"/>
    <w:uiPriority w:val="2"/>
    <w:qFormat/>
    <w:rsid w:val="004A5BED"/>
    <w:pPr>
      <w:spacing w:after="0" w:line="240" w:lineRule="atLeast"/>
    </w:pPr>
    <w:rPr>
      <w:color w:val="000000" w:themeColor="text1"/>
      <w:sz w:val="18"/>
    </w:rPr>
  </w:style>
  <w:style w:type="paragraph" w:customStyle="1" w:styleId="Infobox">
    <w:name w:val="Infobox"/>
    <w:uiPriority w:val="2"/>
    <w:semiHidden/>
    <w:qFormat/>
    <w:rsid w:val="00F97F2A"/>
    <w:pPr>
      <w:spacing w:after="0" w:line="216" w:lineRule="atLeast"/>
    </w:pPr>
    <w:rPr>
      <w:color w:val="000000" w:themeColor="text1"/>
      <w:sz w:val="15"/>
    </w:rPr>
  </w:style>
  <w:style w:type="character" w:styleId="Hyperlink">
    <w:name w:val="Hyperlink"/>
    <w:basedOn w:val="Absatz-Standardschriftart"/>
    <w:unhideWhenUsed/>
    <w:rsid w:val="000E073C"/>
    <w:rPr>
      <w:color w:val="EC6608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0E073C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906FA0"/>
    <w:pPr>
      <w:spacing w:after="0" w:line="240" w:lineRule="auto"/>
    </w:pPr>
    <w:rPr>
      <w:color w:val="000000" w:themeColor="text1"/>
      <w:sz w:val="18"/>
    </w:rPr>
  </w:style>
  <w:style w:type="paragraph" w:customStyle="1" w:styleId="Absender">
    <w:name w:val="Absender"/>
    <w:basedOn w:val="Empfnger"/>
    <w:uiPriority w:val="1"/>
    <w:qFormat/>
    <w:rsid w:val="00C331DC"/>
    <w:pPr>
      <w:spacing w:after="160"/>
    </w:pPr>
    <w:rPr>
      <w:color w:val="EC6608" w:themeColor="accent1"/>
      <w:sz w:val="13"/>
    </w:rPr>
  </w:style>
  <w:style w:type="paragraph" w:styleId="Titel">
    <w:name w:val="Title"/>
    <w:basedOn w:val="Standard"/>
    <w:next w:val="Untertitel"/>
    <w:link w:val="TitelZchn"/>
    <w:uiPriority w:val="10"/>
    <w:semiHidden/>
    <w:qFormat/>
    <w:rsid w:val="00DC7D0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0D03C9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table" w:customStyle="1" w:styleId="SignaturTabelle">
    <w:name w:val="Signatur Tabelle"/>
    <w:basedOn w:val="NormaleTabelle"/>
    <w:uiPriority w:val="99"/>
    <w:rsid w:val="004B3523"/>
    <w:pPr>
      <w:spacing w:after="0" w:line="240" w:lineRule="auto"/>
    </w:pPr>
    <w:rPr>
      <w:sz w:val="20"/>
    </w:rPr>
    <w:tblPr>
      <w:tblStyleRowBandSize w:val="1"/>
      <w:tblCellMar>
        <w:left w:w="0" w:type="dxa"/>
        <w:right w:w="0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semiHidden/>
    <w:qFormat/>
    <w:rsid w:val="00DC7D0F"/>
    <w:pPr>
      <w:numPr>
        <w:ilvl w:val="1"/>
      </w:numPr>
      <w:spacing w:line="240" w:lineRule="auto"/>
    </w:pPr>
    <w:rPr>
      <w:rFonts w:eastAsiaTheme="minorEastAsia"/>
      <w:color w:val="auto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03C9"/>
    <w:rPr>
      <w:rFonts w:eastAsiaTheme="minorEastAsia"/>
      <w:spacing w:val="15"/>
      <w:sz w:val="28"/>
    </w:rPr>
  </w:style>
  <w:style w:type="paragraph" w:styleId="RGV-berschrift">
    <w:name w:val="toa heading"/>
    <w:basedOn w:val="Standard"/>
    <w:next w:val="Standard"/>
    <w:uiPriority w:val="99"/>
    <w:semiHidden/>
    <w:rsid w:val="00F1581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customStyle="1" w:styleId="StandardTabelle">
    <w:name w:val="Standard Tabelle"/>
    <w:basedOn w:val="NormaleTabelle"/>
    <w:uiPriority w:val="99"/>
    <w:rsid w:val="00C24BDA"/>
    <w:pPr>
      <w:spacing w:after="0" w:line="240" w:lineRule="atLeast"/>
    </w:pPr>
    <w:rPr>
      <w:sz w:val="17"/>
    </w:rPr>
    <w:tblPr>
      <w:tblStyleRowBandSize w:val="1"/>
      <w:tblStyleColBandSize w:val="1"/>
      <w:tblBorders>
        <w:top w:val="single" w:sz="4" w:space="0" w:color="EC6608" w:themeColor="accent1"/>
        <w:bottom w:val="single" w:sz="4" w:space="0" w:color="EC6608" w:themeColor="accent1"/>
        <w:insideH w:val="single" w:sz="4" w:space="0" w:color="EC6608" w:themeColor="accent1"/>
      </w:tblBorders>
      <w:tblCellMar>
        <w:top w:w="57" w:type="dxa"/>
        <w:left w:w="0" w:type="dxa"/>
        <w:bottom w:w="57" w:type="dxa"/>
        <w:right w:w="0" w:type="dxa"/>
      </w:tblCellMar>
    </w:tblPr>
    <w:tcPr>
      <w:tcMar>
        <w:top w:w="57" w:type="dxa"/>
        <w:left w:w="0" w:type="dxa"/>
        <w:bottom w:w="57" w:type="dxa"/>
        <w:right w:w="0" w:type="dxa"/>
      </w:tcMar>
    </w:tcPr>
    <w:tblStylePr w:type="firstRow">
      <w:pPr>
        <w:wordWrap/>
        <w:spacing w:afterLines="0" w:after="120" w:afterAutospacing="0"/>
      </w:pPr>
      <w:rPr>
        <w:b/>
      </w:rPr>
      <w:tblPr/>
      <w:tcPr>
        <w:tcBorders>
          <w:top w:val="single" w:sz="8" w:space="0" w:color="FFFFFF" w:themeColor="background1"/>
          <w:left w:val="nil"/>
          <w:bottom w:val="single" w:sz="4" w:space="0" w:color="EC6608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sz w:val="17"/>
      </w:rPr>
      <w:tblPr/>
      <w:tcPr>
        <w:tcBorders>
          <w:top w:val="single" w:sz="4" w:space="0" w:color="EC6608" w:themeColor="accent1"/>
          <w:left w:val="nil"/>
          <w:bottom w:val="single" w:sz="4" w:space="0" w:color="EC6608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17"/>
      </w:rPr>
    </w:tblStylePr>
    <w:tblStylePr w:type="lastCol">
      <w:pPr>
        <w:wordWrap/>
        <w:jc w:val="right"/>
      </w:pPr>
      <w:rPr>
        <w:rFonts w:asciiTheme="minorHAnsi" w:hAnsiTheme="minorHAnsi"/>
        <w:b/>
        <w:sz w:val="17"/>
      </w:rPr>
    </w:tblStylePr>
    <w:tblStylePr w:type="band1Vert">
      <w:rPr>
        <w:b w:val="0"/>
      </w:rPr>
    </w:tblStylePr>
    <w:tblStylePr w:type="band1Horz">
      <w:tblPr/>
      <w:tcPr>
        <w:tcMar>
          <w:top w:w="57" w:type="dxa"/>
          <w:left w:w="0" w:type="nil"/>
          <w:bottom w:w="57" w:type="dxa"/>
          <w:right w:w="0" w:type="nil"/>
        </w:tcMar>
      </w:tcPr>
    </w:tblStylePr>
    <w:tblStylePr w:type="band2Horz">
      <w:tblPr/>
      <w:tcPr>
        <w:tcMar>
          <w:top w:w="57" w:type="dxa"/>
          <w:left w:w="0" w:type="nil"/>
          <w:bottom w:w="57" w:type="dxa"/>
          <w:right w:w="0" w:type="nil"/>
        </w:tcMar>
      </w:tcPr>
    </w:tblStylePr>
  </w:style>
  <w:style w:type="character" w:styleId="IntensiveHervorhebung">
    <w:name w:val="Intense Emphasis"/>
    <w:basedOn w:val="Absatz-Standardschriftart"/>
    <w:uiPriority w:val="21"/>
    <w:qFormat/>
    <w:rsid w:val="00906FA0"/>
    <w:rPr>
      <w:i/>
      <w:iCs/>
      <w:color w:val="EC6608" w:themeColor="accent1"/>
    </w:rPr>
  </w:style>
  <w:style w:type="paragraph" w:customStyle="1" w:styleId="InfoblockText">
    <w:name w:val="Infoblock Text"/>
    <w:uiPriority w:val="31"/>
    <w:qFormat/>
    <w:rsid w:val="00D702D6"/>
    <w:pPr>
      <w:framePr w:w="2948" w:h="14515" w:hRule="exact" w:hSpace="680" w:wrap="around" w:vAnchor="page" w:hAnchor="text" w:x="7060" w:y="1169" w:anchorLock="1"/>
      <w:spacing w:after="220" w:line="200" w:lineRule="atLeast"/>
    </w:pPr>
    <w:rPr>
      <w:rFonts w:eastAsia="Times New Roman" w:cs="Times New Roman"/>
      <w:color w:val="000000" w:themeColor="text1"/>
      <w:sz w:val="15"/>
      <w:szCs w:val="20"/>
      <w:lang w:eastAsia="de-DE"/>
    </w:rPr>
  </w:style>
  <w:style w:type="paragraph" w:customStyle="1" w:styleId="InfoblockOrangeBold">
    <w:name w:val="Infoblock Orange Bold"/>
    <w:basedOn w:val="InfoblockText"/>
    <w:uiPriority w:val="31"/>
    <w:qFormat/>
    <w:rsid w:val="00D702D6"/>
    <w:pPr>
      <w:framePr w:wrap="around"/>
      <w:spacing w:line="288" w:lineRule="auto"/>
    </w:pPr>
    <w:rPr>
      <w:b/>
      <w:bCs/>
      <w:color w:val="EC6608" w:themeColor="accent1"/>
    </w:rPr>
  </w:style>
  <w:style w:type="paragraph" w:customStyle="1" w:styleId="InfoblockOrange">
    <w:name w:val="Infoblock Orange"/>
    <w:basedOn w:val="InfoblockOrangeBold"/>
    <w:uiPriority w:val="31"/>
    <w:qFormat/>
    <w:rsid w:val="00D702D6"/>
    <w:pPr>
      <w:framePr w:wrap="around"/>
    </w:pPr>
    <w:rPr>
      <w:b w:val="0"/>
    </w:rPr>
  </w:style>
  <w:style w:type="paragraph" w:styleId="Listenabsatz">
    <w:name w:val="List Paragraph"/>
    <w:basedOn w:val="Standard"/>
    <w:uiPriority w:val="34"/>
    <w:qFormat/>
    <w:rsid w:val="00686B3A"/>
    <w:pPr>
      <w:spacing w:line="240" w:lineRule="auto"/>
      <w:ind w:left="720"/>
      <w:contextualSpacing/>
    </w:pPr>
    <w:rPr>
      <w:rFonts w:ascii="Roboto Light" w:eastAsia="Times New Roman" w:hAnsi="Roboto Light" w:cs="Times New Roman"/>
      <w:color w:val="auto"/>
      <w:sz w:val="22"/>
      <w:szCs w:val="24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F3F1B"/>
    <w:rPr>
      <w:sz w:val="16"/>
      <w:szCs w:val="16"/>
    </w:rPr>
  </w:style>
  <w:style w:type="character" w:styleId="Erwhnung">
    <w:name w:val="Mention"/>
    <w:basedOn w:val="Absatz-Standardschriftart"/>
    <w:uiPriority w:val="99"/>
    <w:unhideWhenUsed/>
    <w:rsid w:val="008F3F1B"/>
    <w:rPr>
      <w:color w:val="2B579A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F3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9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rancherdesktop.io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ancherdesktop.i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-IngHaraldGerhards\Downloads\id23_thws-briefvorlage-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94DB81DB7148859EF3DA382B1F0F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1215DF-773D-4770-BE42-456D06D79380}"/>
      </w:docPartPr>
      <w:docPartBody>
        <w:p w:rsidR="001D2F8E" w:rsidRDefault="00000000">
          <w:pPr>
            <w:pStyle w:val="C694DB81DB7148859EF3DA382B1F0FC3"/>
          </w:pPr>
          <w:r>
            <w:rPr>
              <w:rStyle w:val="Platzhaltertext"/>
            </w:rPr>
            <w:t>Ort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altName w:val="Roboto Light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4D"/>
    <w:rsid w:val="000E3B4D"/>
    <w:rsid w:val="0011350D"/>
    <w:rsid w:val="001D2F8E"/>
    <w:rsid w:val="0039132A"/>
    <w:rsid w:val="006F0BB2"/>
    <w:rsid w:val="00AD3E24"/>
    <w:rsid w:val="00C0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694DB81DB7148859EF3DA382B1F0FC3">
    <w:name w:val="C694DB81DB7148859EF3DA382B1F0F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THWS">
      <a:dk1>
        <a:srgbClr val="000000"/>
      </a:dk1>
      <a:lt1>
        <a:sysClr val="window" lastClr="FFFFFF"/>
      </a:lt1>
      <a:dk2>
        <a:srgbClr val="EC6608"/>
      </a:dk2>
      <a:lt2>
        <a:srgbClr val="8FD400"/>
      </a:lt2>
      <a:accent1>
        <a:srgbClr val="EC6608"/>
      </a:accent1>
      <a:accent2>
        <a:srgbClr val="8FD400"/>
      </a:accent2>
      <a:accent3>
        <a:srgbClr val="7F7F7F"/>
      </a:accent3>
      <a:accent4>
        <a:srgbClr val="A5A5A5"/>
      </a:accent4>
      <a:accent5>
        <a:srgbClr val="BFBFBF"/>
      </a:accent5>
      <a:accent6>
        <a:srgbClr val="D8D8D8"/>
      </a:accent6>
      <a:hlink>
        <a:srgbClr val="EC6608"/>
      </a:hlink>
      <a:folHlink>
        <a:srgbClr val="8FD400"/>
      </a:folHlink>
    </a:clrScheme>
    <a:fontScheme name="thw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B49AF67DBE7442AC45F135C4B2134F" ma:contentTypeVersion="14" ma:contentTypeDescription="Ein neues Dokument erstellen." ma:contentTypeScope="" ma:versionID="58d14e5d73679013f68e845d6629e01a">
  <xsd:schema xmlns:xsd="http://www.w3.org/2001/XMLSchema" xmlns:xs="http://www.w3.org/2001/XMLSchema" xmlns:p="http://schemas.microsoft.com/office/2006/metadata/properties" xmlns:ns2="0bec6dac-9d15-462a-9203-ce5a8e478ce7" xmlns:ns3="08045f61-d526-4130-9611-da5d537e1167" targetNamespace="http://schemas.microsoft.com/office/2006/metadata/properties" ma:root="true" ma:fieldsID="73b0845dde2aa2a78222f29a1fb9306f" ns2:_="" ns3:_="">
    <xsd:import namespace="0bec6dac-9d15-462a-9203-ce5a8e478ce7"/>
    <xsd:import namespace="08045f61-d526-4130-9611-da5d537e1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c6dac-9d15-462a-9203-ce5a8e478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9bae8b0f-fbf9-4b41-af4b-51c3db1722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45f61-d526-4130-9611-da5d537e1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a325146-8c1e-4cf5-bd0d-5171355302b0}" ma:internalName="TaxCatchAll" ma:showField="CatchAllData" ma:web="08045f61-d526-4130-9611-da5d537e11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ec6dac-9d15-462a-9203-ce5a8e478ce7">
      <Terms xmlns="http://schemas.microsoft.com/office/infopath/2007/PartnerControls"/>
    </lcf76f155ced4ddcb4097134ff3c332f>
    <TaxCatchAll xmlns="08045f61-d526-4130-9611-da5d537e1167" xsi:nil="true"/>
  </documentManagement>
</p:properties>
</file>

<file path=customXml/itemProps1.xml><?xml version="1.0" encoding="utf-8"?>
<ds:datastoreItem xmlns:ds="http://schemas.openxmlformats.org/officeDocument/2006/customXml" ds:itemID="{AD162970-81E9-446D-80F4-282FA2364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c6dac-9d15-462a-9203-ce5a8e478ce7"/>
    <ds:schemaRef ds:uri="08045f61-d526-4130-9611-da5d537e11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1ACF14-F177-4822-B890-14AB492B2C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D6058C-576B-4F98-A634-0A702F7AF2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9D4810-3D61-4339-A2D3-9A261081C9FD}">
  <ds:schemaRefs>
    <ds:schemaRef ds:uri="http://schemas.microsoft.com/office/2006/metadata/properties"/>
    <ds:schemaRef ds:uri="http://schemas.microsoft.com/office/infopath/2007/PartnerControls"/>
    <ds:schemaRef ds:uri="0bec6dac-9d15-462a-9203-ce5a8e478ce7"/>
    <ds:schemaRef ds:uri="08045f61-d526-4130-9611-da5d537e11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id23_thws-briefvorlage-en</Template>
  <TotalTime>0</TotalTime>
  <Pages>1</Pages>
  <Words>340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Briefbogen Master</vt:lpstr>
    </vt:vector>
  </TitlesOfParts>
  <Company>thws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Briefbogen Master</dc:title>
  <dc:subject/>
  <dc:creator>Dr.-Ing. Harald Gerhards</dc:creator>
  <cp:keywords/>
  <dc:description/>
  <cp:lastModifiedBy>Suphanat Aviphan</cp:lastModifiedBy>
  <cp:revision>11</cp:revision>
  <cp:lastPrinted>2023-04-18T07:58:00Z</cp:lastPrinted>
  <dcterms:created xsi:type="dcterms:W3CDTF">2023-04-17T13:31:00Z</dcterms:created>
  <dcterms:modified xsi:type="dcterms:W3CDTF">2023-04-18T07:58:00Z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0x01010040B49AF67DBE7442AC45F135C4B2134F</vt:lpwstr>
  </property>
  <property fmtid="{D5CDD505-2E9C-101B-9397-08002B2CF9AE}" pid="3" name="MediaServiceImageTags">
    <vt:lpwstr/>
  </property>
</Properties>
</file>